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12752A8B" w14:textId="77777777" w:rsidR="003249A4" w:rsidRDefault="003249A4" w:rsidP="003249A4">
      <w:pPr>
        <w:pStyle w:val="Title"/>
        <w:ind w:left="0" w:firstLine="720"/>
        <w:rPr>
          <w:rFonts w:ascii="Arial Rounded MT Bold" w:hAnsi="Arial Rounded MT Bold" w:cs="Calibri"/>
          <w:sz w:val="28"/>
        </w:rPr>
      </w:pPr>
      <w:r>
        <w:drawing>
          <wp:anchor distT="0" distB="0" distL="114300" distR="114300" simplePos="0" relativeHeight="251667456" behindDoc="0" locked="0" layoutInCell="1" allowOverlap="1" wp14:anchorId="03AF1B70" wp14:editId="6FBC4A90">
            <wp:simplePos x="0" y="0"/>
            <wp:positionH relativeFrom="column">
              <wp:posOffset>2008621</wp:posOffset>
            </wp:positionH>
            <wp:positionV relativeFrom="paragraph">
              <wp:posOffset>134826</wp:posOffset>
            </wp:positionV>
            <wp:extent cx="676141" cy="676141"/>
            <wp:effectExtent l="0" t="0" r="0" b="0"/>
            <wp:wrapNone/>
            <wp:docPr id="12" name="Picture 12" descr="Exam, Scientific Experiment, Computer Icon, Exami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xam, Scientific Experiment, Computer Icon, Examini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141" cy="676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5A58" w:rsidRPr="005651BC">
        <w:rPr>
          <w:rFonts w:ascii="Arial Rounded MT Bold" w:hAnsi="Arial Rounded MT Bold" w:cs="Calibri"/>
          <w:sz w:val="28"/>
        </w:rPr>
        <mc:AlternateContent>
          <mc:Choice Requires="wpg">
            <w:drawing>
              <wp:anchor distT="0" distB="0" distL="114300" distR="114300" simplePos="0" relativeHeight="251664384" behindDoc="1" locked="1" layoutInCell="1" allowOverlap="1" wp14:anchorId="25855CF7" wp14:editId="084C43E1">
                <wp:simplePos x="0" y="0"/>
                <wp:positionH relativeFrom="page">
                  <wp:posOffset>-118745</wp:posOffset>
                </wp:positionH>
                <wp:positionV relativeFrom="page">
                  <wp:posOffset>347345</wp:posOffset>
                </wp:positionV>
                <wp:extent cx="10325100" cy="1143000"/>
                <wp:effectExtent l="0" t="19050" r="0" b="38100"/>
                <wp:wrapNone/>
                <wp:docPr id="3" name="Group 7" descr="Decorative header background with arrow" title="Background 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325100" cy="1143000"/>
                          <a:chOff x="-187" y="547"/>
                          <a:chExt cx="16260" cy="1800"/>
                        </a:xfrm>
                      </wpg:grpSpPr>
                      <wps:wsp>
                        <wps:cNvPr id="4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-187" y="727"/>
                            <a:ext cx="16260" cy="144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5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533" y="547"/>
                            <a:ext cx="5380" cy="1800"/>
                          </a:xfrm>
                          <a:prstGeom prst="chevron">
                            <a:avLst>
                              <a:gd name="adj" fmla="val 35839"/>
                            </a:avLst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5080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3D8645" id="Group 7" o:spid="_x0000_s1026" alt="Title: Background  - Description: Decorative header background with arrow" style="position:absolute;margin-left:-9.35pt;margin-top:27.35pt;width:813pt;height:90pt;z-index:-251652096;mso-position-horizontal-relative:page;mso-position-vertical-relative:page" coordorigin="-187,547" coordsize="16260,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">
                <v:rect id="Rectangle 2" o:spid="_x0000_s1027" style="position:absolute;left:-187;top:727;width:1626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" fillcolor="#124163 [3215]" stroked="f" strokecolor="#4a7ebb" strokeweight="1.5pt">
                  <v:shadow opacity="22938f" offset="0"/>
                  <v:textbox inset=",7.2pt,,7.2pt"/>
                </v:rect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AutoShape 4" o:spid="_x0000_s1028" type="#_x0000_t55" style="position:absolute;left:533;top:547;width:538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" adj="19010" fillcolor="#a8ebef [1300]" strokecolor="white [3212]" strokeweight="4pt">
                  <v:shadow opacity="22938f" offset="0"/>
                  <v:textbox inset=",7.2pt,,7.2pt"/>
                </v:shape>
                <w10:wrap anchorx="page" anchory="page"/>
                <w10:anchorlock/>
              </v:group>
            </w:pict>
          </mc:Fallback>
        </mc:AlternateContent>
      </w:r>
      <w:r w:rsidR="00EC5A58" w:rsidRPr="005651BC">
        <w:rPr>
          <w:rFonts w:ascii="Arial Rounded MT Bold" w:hAnsi="Arial Rounded MT Bold" w:cs="Calibri"/>
          <w:sz w:val="28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70D4C189" wp14:editId="2D11AAD1">
                <wp:simplePos x="0" y="0"/>
                <wp:positionH relativeFrom="page">
                  <wp:posOffset>4114800</wp:posOffset>
                </wp:positionH>
                <wp:positionV relativeFrom="margin">
                  <wp:posOffset>44450</wp:posOffset>
                </wp:positionV>
                <wp:extent cx="3482340" cy="988060"/>
                <wp:effectExtent l="0" t="0" r="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2340" cy="988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36D570" w14:textId="77777777" w:rsidR="00DE5973" w:rsidRDefault="00DE5973" w:rsidP="005651BC">
                            <w:pPr>
                              <w:pStyle w:val="Titlebartext"/>
                              <w:widowControl w:val="0"/>
                              <w:numPr>
                                <w:ilvl w:val="0"/>
                                <w:numId w:val="10"/>
                              </w:numPr>
                              <w:spacing w:before="100" w:beforeAutospacing="1" w:after="100" w:afterAutospacing="1"/>
                              <w:rPr>
                                <w:sz w:val="19"/>
                              </w:rPr>
                            </w:pPr>
                            <w:r w:rsidRPr="00974180">
                              <w:rPr>
                                <w:b/>
                              </w:rPr>
                              <w:t>C</w:t>
                            </w:r>
                            <w:r w:rsidRPr="00974180">
                              <w:rPr>
                                <w:sz w:val="19"/>
                              </w:rPr>
                              <w:t>reate statistical graphics, plots &amp; info graphics.</w:t>
                            </w:r>
                          </w:p>
                          <w:p w14:paraId="75A71F52" w14:textId="77777777" w:rsidR="00DE5973" w:rsidRPr="00974180" w:rsidRDefault="00DE5973" w:rsidP="005651BC">
                            <w:pPr>
                              <w:pStyle w:val="Titlebartext"/>
                              <w:widowControl w:val="0"/>
                              <w:numPr>
                                <w:ilvl w:val="0"/>
                                <w:numId w:val="10"/>
                              </w:numPr>
                              <w:spacing w:before="100" w:beforeAutospacing="1" w:after="100" w:afterAutospacing="1"/>
                              <w:rPr>
                                <w:sz w:val="19"/>
                              </w:rPr>
                            </w:pPr>
                            <w:r w:rsidRPr="00974180">
                              <w:rPr>
                                <w:b/>
                              </w:rPr>
                              <w:t>C</w:t>
                            </w:r>
                            <w:r w:rsidRPr="00974180">
                              <w:rPr>
                                <w:sz w:val="19"/>
                              </w:rPr>
                              <w:t xml:space="preserve">ommunicate Information clearly </w:t>
                            </w:r>
                            <w:r>
                              <w:rPr>
                                <w:sz w:val="19"/>
                              </w:rPr>
                              <w:t>&amp;</w:t>
                            </w:r>
                            <w:r w:rsidRPr="00974180">
                              <w:rPr>
                                <w:sz w:val="19"/>
                              </w:rPr>
                              <w:t xml:space="preserve"> efficiently.</w:t>
                            </w:r>
                          </w:p>
                          <w:p w14:paraId="276993E3" w14:textId="77777777" w:rsidR="00DE5973" w:rsidRPr="00974180" w:rsidRDefault="00DE5973" w:rsidP="005651BC">
                            <w:pPr>
                              <w:pStyle w:val="Titlebartext"/>
                              <w:widowControl w:val="0"/>
                              <w:numPr>
                                <w:ilvl w:val="0"/>
                                <w:numId w:val="10"/>
                              </w:numPr>
                              <w:spacing w:before="100" w:beforeAutospacing="1" w:after="100" w:afterAutospacing="1"/>
                              <w:rPr>
                                <w:sz w:val="19"/>
                              </w:rPr>
                            </w:pPr>
                            <w:r w:rsidRPr="00974180">
                              <w:rPr>
                                <w:b/>
                              </w:rPr>
                              <w:t>P</w:t>
                            </w:r>
                            <w:r w:rsidRPr="00974180">
                              <w:rPr>
                                <w:sz w:val="19"/>
                              </w:rPr>
                              <w:t xml:space="preserve">ractice </w:t>
                            </w:r>
                            <w:r>
                              <w:rPr>
                                <w:sz w:val="19"/>
                              </w:rPr>
                              <w:t>&amp;</w:t>
                            </w:r>
                            <w:r w:rsidRPr="00974180">
                              <w:rPr>
                                <w:sz w:val="19"/>
                              </w:rPr>
                              <w:t xml:space="preserve"> experiment with plot types &amp; options.</w:t>
                            </w:r>
                          </w:p>
                          <w:p w14:paraId="185B3220" w14:textId="3F9A9514" w:rsidR="00DE5973" w:rsidRDefault="00DE5973" w:rsidP="005651BC">
                            <w:pPr>
                              <w:pStyle w:val="Titlebartext"/>
                              <w:widowControl w:val="0"/>
                              <w:numPr>
                                <w:ilvl w:val="0"/>
                                <w:numId w:val="10"/>
                              </w:numPr>
                              <w:spacing w:before="100" w:beforeAutospacing="1" w:after="100" w:afterAutospacing="1"/>
                              <w:rPr>
                                <w:sz w:val="19"/>
                              </w:rPr>
                            </w:pPr>
                            <w:r w:rsidRPr="00974180">
                              <w:rPr>
                                <w:b/>
                              </w:rPr>
                              <w:t>E</w:t>
                            </w:r>
                            <w:r w:rsidRPr="00974180">
                              <w:rPr>
                                <w:sz w:val="19"/>
                              </w:rPr>
                              <w:t xml:space="preserve">valuate </w:t>
                            </w:r>
                            <w:r>
                              <w:rPr>
                                <w:sz w:val="19"/>
                              </w:rPr>
                              <w:t>&amp;</w:t>
                            </w:r>
                            <w:r w:rsidRPr="00974180">
                              <w:rPr>
                                <w:sz w:val="19"/>
                              </w:rPr>
                              <w:t xml:space="preserve"> Incorporate feedback.</w:t>
                            </w:r>
                          </w:p>
                          <w:p w14:paraId="2855E8A6" w14:textId="02CAED9E" w:rsidR="008475F9" w:rsidRDefault="008475F9" w:rsidP="008475F9">
                            <w:pPr>
                              <w:pStyle w:val="Titlebartext"/>
                              <w:widowControl w:val="0"/>
                              <w:spacing w:before="100" w:beforeAutospacing="1" w:after="100" w:afterAutospacing="1"/>
                              <w:rPr>
                                <w:sz w:val="19"/>
                              </w:rPr>
                            </w:pPr>
                          </w:p>
                          <w:p w14:paraId="3E0A7A8D" w14:textId="77777777" w:rsidR="008475F9" w:rsidRPr="00974180" w:rsidRDefault="008475F9" w:rsidP="008475F9">
                            <w:pPr>
                              <w:pStyle w:val="Titlebartext"/>
                              <w:widowControl w:val="0"/>
                              <w:spacing w:before="100" w:beforeAutospacing="1" w:after="100" w:afterAutospacing="1"/>
                              <w:rPr>
                                <w:sz w:val="19"/>
                              </w:rPr>
                            </w:pPr>
                          </w:p>
                          <w:p w14:paraId="7D9EB41D" w14:textId="77777777" w:rsidR="00DE5973" w:rsidRPr="00974180" w:rsidRDefault="00DE5973" w:rsidP="008E1855">
                            <w:pPr>
                              <w:pStyle w:val="Titlebartext"/>
                              <w:widowControl w:val="0"/>
                              <w:rPr>
                                <w:sz w:val="25"/>
                              </w:rPr>
                            </w:pPr>
                            <w:r w:rsidRPr="00974180">
                              <w:rPr>
                                <w:sz w:val="25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91440" rIns="91440" bIns="9144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D4C18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24pt;margin-top:3.5pt;width:274.2pt;height:7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" filled="f" stroked="f">
                <v:textbox inset=",7.2pt,,7.2pt">
                  <w:txbxContent>
                    <w:p w14:paraId="7F36D570" w14:textId="77777777" w:rsidR="00DE5973" w:rsidRDefault="00DE5973" w:rsidP="005651BC">
                      <w:pPr>
                        <w:pStyle w:val="Titlebartext"/>
                        <w:widowControl w:val="0"/>
                        <w:numPr>
                          <w:ilvl w:val="0"/>
                          <w:numId w:val="10"/>
                        </w:numPr>
                        <w:spacing w:before="100" w:beforeAutospacing="1" w:after="100" w:afterAutospacing="1"/>
                        <w:rPr>
                          <w:sz w:val="19"/>
                        </w:rPr>
                      </w:pPr>
                      <w:r w:rsidRPr="00974180">
                        <w:rPr>
                          <w:b/>
                        </w:rPr>
                        <w:t>C</w:t>
                      </w:r>
                      <w:r w:rsidRPr="00974180">
                        <w:rPr>
                          <w:sz w:val="19"/>
                        </w:rPr>
                        <w:t>reate statistical graphics, plots &amp; info graphics.</w:t>
                      </w:r>
                    </w:p>
                    <w:p w14:paraId="75A71F52" w14:textId="77777777" w:rsidR="00DE5973" w:rsidRPr="00974180" w:rsidRDefault="00DE5973" w:rsidP="005651BC">
                      <w:pPr>
                        <w:pStyle w:val="Titlebartext"/>
                        <w:widowControl w:val="0"/>
                        <w:numPr>
                          <w:ilvl w:val="0"/>
                          <w:numId w:val="10"/>
                        </w:numPr>
                        <w:spacing w:before="100" w:beforeAutospacing="1" w:after="100" w:afterAutospacing="1"/>
                        <w:rPr>
                          <w:sz w:val="19"/>
                        </w:rPr>
                      </w:pPr>
                      <w:r w:rsidRPr="00974180">
                        <w:rPr>
                          <w:b/>
                        </w:rPr>
                        <w:t>C</w:t>
                      </w:r>
                      <w:r w:rsidRPr="00974180">
                        <w:rPr>
                          <w:sz w:val="19"/>
                        </w:rPr>
                        <w:t xml:space="preserve">ommunicate Information clearly </w:t>
                      </w:r>
                      <w:r>
                        <w:rPr>
                          <w:sz w:val="19"/>
                        </w:rPr>
                        <w:t>&amp;</w:t>
                      </w:r>
                      <w:r w:rsidRPr="00974180">
                        <w:rPr>
                          <w:sz w:val="19"/>
                        </w:rPr>
                        <w:t xml:space="preserve"> efficiently.</w:t>
                      </w:r>
                    </w:p>
                    <w:p w14:paraId="276993E3" w14:textId="77777777" w:rsidR="00DE5973" w:rsidRPr="00974180" w:rsidRDefault="00DE5973" w:rsidP="005651BC">
                      <w:pPr>
                        <w:pStyle w:val="Titlebartext"/>
                        <w:widowControl w:val="0"/>
                        <w:numPr>
                          <w:ilvl w:val="0"/>
                          <w:numId w:val="10"/>
                        </w:numPr>
                        <w:spacing w:before="100" w:beforeAutospacing="1" w:after="100" w:afterAutospacing="1"/>
                        <w:rPr>
                          <w:sz w:val="19"/>
                        </w:rPr>
                      </w:pPr>
                      <w:r w:rsidRPr="00974180">
                        <w:rPr>
                          <w:b/>
                        </w:rPr>
                        <w:t>P</w:t>
                      </w:r>
                      <w:r w:rsidRPr="00974180">
                        <w:rPr>
                          <w:sz w:val="19"/>
                        </w:rPr>
                        <w:t xml:space="preserve">ractice </w:t>
                      </w:r>
                      <w:r>
                        <w:rPr>
                          <w:sz w:val="19"/>
                        </w:rPr>
                        <w:t>&amp;</w:t>
                      </w:r>
                      <w:r w:rsidRPr="00974180">
                        <w:rPr>
                          <w:sz w:val="19"/>
                        </w:rPr>
                        <w:t xml:space="preserve"> experiment with plot types &amp; options.</w:t>
                      </w:r>
                    </w:p>
                    <w:p w14:paraId="185B3220" w14:textId="3F9A9514" w:rsidR="00DE5973" w:rsidRDefault="00DE5973" w:rsidP="005651BC">
                      <w:pPr>
                        <w:pStyle w:val="Titlebartext"/>
                        <w:widowControl w:val="0"/>
                        <w:numPr>
                          <w:ilvl w:val="0"/>
                          <w:numId w:val="10"/>
                        </w:numPr>
                        <w:spacing w:before="100" w:beforeAutospacing="1" w:after="100" w:afterAutospacing="1"/>
                        <w:rPr>
                          <w:sz w:val="19"/>
                        </w:rPr>
                      </w:pPr>
                      <w:r w:rsidRPr="00974180">
                        <w:rPr>
                          <w:b/>
                        </w:rPr>
                        <w:t>E</w:t>
                      </w:r>
                      <w:r w:rsidRPr="00974180">
                        <w:rPr>
                          <w:sz w:val="19"/>
                        </w:rPr>
                        <w:t xml:space="preserve">valuate </w:t>
                      </w:r>
                      <w:r>
                        <w:rPr>
                          <w:sz w:val="19"/>
                        </w:rPr>
                        <w:t>&amp;</w:t>
                      </w:r>
                      <w:r w:rsidRPr="00974180">
                        <w:rPr>
                          <w:sz w:val="19"/>
                        </w:rPr>
                        <w:t xml:space="preserve"> Incorporate feedback.</w:t>
                      </w:r>
                    </w:p>
                    <w:p w14:paraId="2855E8A6" w14:textId="02CAED9E" w:rsidR="008475F9" w:rsidRDefault="008475F9" w:rsidP="008475F9">
                      <w:pPr>
                        <w:pStyle w:val="Titlebartext"/>
                        <w:widowControl w:val="0"/>
                        <w:spacing w:before="100" w:beforeAutospacing="1" w:after="100" w:afterAutospacing="1"/>
                        <w:rPr>
                          <w:sz w:val="19"/>
                        </w:rPr>
                      </w:pPr>
                    </w:p>
                    <w:p w14:paraId="3E0A7A8D" w14:textId="77777777" w:rsidR="008475F9" w:rsidRPr="00974180" w:rsidRDefault="008475F9" w:rsidP="008475F9">
                      <w:pPr>
                        <w:pStyle w:val="Titlebartext"/>
                        <w:widowControl w:val="0"/>
                        <w:spacing w:before="100" w:beforeAutospacing="1" w:after="100" w:afterAutospacing="1"/>
                        <w:rPr>
                          <w:sz w:val="19"/>
                        </w:rPr>
                      </w:pPr>
                    </w:p>
                    <w:p w14:paraId="7D9EB41D" w14:textId="77777777" w:rsidR="00DE5973" w:rsidRPr="00974180" w:rsidRDefault="00DE5973" w:rsidP="008E1855">
                      <w:pPr>
                        <w:pStyle w:val="Titlebartext"/>
                        <w:widowControl w:val="0"/>
                        <w:rPr>
                          <w:sz w:val="25"/>
                        </w:rPr>
                      </w:pPr>
                      <w:r w:rsidRPr="00974180">
                        <w:rPr>
                          <w:sz w:val="25"/>
                        </w:rPr>
                        <w:t> </w:t>
                      </w:r>
                    </w:p>
                  </w:txbxContent>
                </v:textbox>
                <w10:wrap anchorx="page" anchory="margin"/>
                <w10:anchorlock/>
              </v:shape>
            </w:pict>
          </mc:Fallback>
        </mc:AlternateContent>
      </w:r>
      <w:r w:rsidR="005651BC" w:rsidRPr="005651BC">
        <w:rPr>
          <w:rFonts w:ascii="Arial Rounded MT Bold" w:hAnsi="Arial Rounded MT Bold" w:cs="Calibri"/>
          <w:sz w:val="28"/>
        </w:rPr>
        <w:t>VISUALIZATION</w:t>
      </w:r>
      <w:r w:rsidR="00E45336" w:rsidRPr="005651BC">
        <w:rPr>
          <w:rFonts w:ascii="Arial Rounded MT Bold" w:hAnsi="Arial Rounded MT Bold" w:cs="Calibri"/>
          <w:sz w:val="28"/>
        </w:rPr>
        <w:t xml:space="preserve"> </w:t>
      </w:r>
    </w:p>
    <w:p w14:paraId="33EDD24B" w14:textId="11ED403A" w:rsidR="00EB3461" w:rsidRDefault="005651BC" w:rsidP="003249A4">
      <w:pPr>
        <w:pStyle w:val="Title"/>
        <w:ind w:left="0" w:firstLine="720"/>
        <w:rPr>
          <w:rFonts w:ascii="Arial Rounded MT Bold" w:hAnsi="Arial Rounded MT Bold" w:cs="Calibri"/>
          <w:sz w:val="28"/>
        </w:rPr>
      </w:pPr>
      <w:r w:rsidRPr="005651BC">
        <w:rPr>
          <w:rFonts w:ascii="Arial Rounded MT Bold" w:hAnsi="Arial Rounded MT Bold" w:cs="Calibri"/>
          <w:sz w:val="28"/>
        </w:rPr>
        <w:t>CHECKLIST</w:t>
      </w:r>
    </w:p>
    <w:p w14:paraId="55C5B567" w14:textId="77777777" w:rsidR="008475F9" w:rsidRPr="008475F9" w:rsidRDefault="008475F9" w:rsidP="008475F9">
      <w:pPr>
        <w:rPr>
          <w:sz w:val="16"/>
          <w:lang w:eastAsia="en-GB"/>
        </w:rPr>
      </w:pPr>
    </w:p>
    <w:p w14:paraId="45A94FC7" w14:textId="77777777" w:rsidR="00366544" w:rsidRDefault="00366544" w:rsidP="00366544">
      <w:pPr>
        <w:rPr>
          <w:lang w:eastAsia="en-GB"/>
        </w:rPr>
      </w:pPr>
      <w: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3CA9333A" wp14:editId="373C0FB9">
                <wp:simplePos x="0" y="0"/>
                <wp:positionH relativeFrom="margin">
                  <wp:posOffset>26035</wp:posOffset>
                </wp:positionH>
                <wp:positionV relativeFrom="paragraph">
                  <wp:posOffset>46355</wp:posOffset>
                </wp:positionV>
                <wp:extent cx="6703060" cy="560070"/>
                <wp:effectExtent l="57150" t="38100" r="78740" b="8763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3060" cy="56007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14524B" w14:textId="77777777" w:rsidR="00DE5973" w:rsidRPr="00F1469D" w:rsidRDefault="00DE5973" w:rsidP="00B86B89">
                            <w:pPr>
                              <w:jc w:val="center"/>
                              <w:rPr>
                                <w:lang w:eastAsia="en-GB"/>
                              </w:rPr>
                            </w:pPr>
                            <w:r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 per Alberto Cairo</w:t>
                            </w:r>
                            <w:r w:rsidRPr="00FC2431"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&gt;&gt; </w:t>
                            </w:r>
                            <w:r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C2431">
                              <w:rPr>
                                <w:color w:val="124163" w:themeColor="text2"/>
                              </w:rPr>
                              <w:t xml:space="preserve">Visualization </w:t>
                            </w:r>
                            <w:r>
                              <w:rPr>
                                <w:color w:val="124163" w:themeColor="text2"/>
                              </w:rPr>
                              <w:t>must be</w:t>
                            </w:r>
                            <w:r w:rsidRPr="00FC2431">
                              <w:rPr>
                                <w:color w:val="124163" w:themeColor="text2"/>
                              </w:rPr>
                              <w:t xml:space="preserve"> Truthful, Functional, Insightful, </w:t>
                            </w:r>
                            <w:r>
                              <w:rPr>
                                <w:color w:val="124163" w:themeColor="text2"/>
                              </w:rPr>
                              <w:t xml:space="preserve">Beautiful &amp; </w:t>
                            </w:r>
                            <w:r w:rsidRPr="00FC2431">
                              <w:rPr>
                                <w:color w:val="124163" w:themeColor="text2"/>
                              </w:rPr>
                              <w:t>Enlightening</w:t>
                            </w:r>
                            <w:r>
                              <w:rPr>
                                <w:color w:val="124163" w:themeColor="text2"/>
                              </w:rPr>
                              <w:t xml:space="preserve">.       </w:t>
                            </w:r>
                            <w:r w:rsidRPr="00FC2431">
                              <w:rPr>
                                <w:color w:val="124163" w:themeColor="text2"/>
                              </w:rPr>
                              <w:t xml:space="preserve">Remember to make it </w:t>
                            </w:r>
                            <w:r>
                              <w:rPr>
                                <w:color w:val="124163" w:themeColor="text2"/>
                              </w:rPr>
                              <w:t>Clear, A</w:t>
                            </w:r>
                            <w:r w:rsidRPr="00FC2431">
                              <w:rPr>
                                <w:color w:val="124163" w:themeColor="text2"/>
                              </w:rPr>
                              <w:t xml:space="preserve">ccessible </w:t>
                            </w:r>
                            <w:r>
                              <w:rPr>
                                <w:color w:val="124163" w:themeColor="text2"/>
                              </w:rPr>
                              <w:t>&amp; E</w:t>
                            </w:r>
                            <w:r w:rsidRPr="00FC2431">
                              <w:rPr>
                                <w:color w:val="124163" w:themeColor="text2"/>
                              </w:rPr>
                              <w:t>ngaging</w:t>
                            </w:r>
                            <w:r>
                              <w:rPr>
                                <w:color w:val="124163" w:themeColor="text2"/>
                              </w:rPr>
                              <w:t xml:space="preserve"> for the user</w:t>
                            </w:r>
                            <w:r w:rsidRPr="00FC2431">
                              <w:rPr>
                                <w:color w:val="124163" w:themeColor="text2"/>
                              </w:rPr>
                              <w:t>.</w:t>
                            </w:r>
                            <w:r w:rsidRPr="00FE5D96">
                              <w:rPr>
                                <w:b/>
                                <w:i/>
                                <w:color w:val="124163" w:themeColor="text2"/>
                                <w:vertAlign w:val="superscript"/>
                              </w:rPr>
                              <w:t>[1]</w:t>
                            </w:r>
                          </w:p>
                          <w:p w14:paraId="3BA5C6C9" w14:textId="77777777" w:rsidR="00DE5973" w:rsidRDefault="00DE5973" w:rsidP="001D71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A9333A" id="Rectangle: Rounded Corners 13" o:spid="_x0000_s1027" style="position:absolute;margin-left:2.05pt;margin-top:3.65pt;width:527.8pt;height:44.1pt;z-index:25166028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" fillcolor="#b0d1cf [1625]" strokecolor="#5b9c97 [3049]">
                <v:fill color2="#e7f1f0 [505]" rotate="t" angle="180" colors="0 #b3eae5;22938f #caefec;1 #eafaf8" focus="100%" type="gradient"/>
                <v:shadow on="t" color="black" opacity="24903f" origin=",.5" offset="0,.55556mm"/>
                <v:textbox>
                  <w:txbxContent>
                    <w:p w14:paraId="1914524B" w14:textId="77777777" w:rsidR="00DE5973" w:rsidRPr="00F1469D" w:rsidRDefault="00DE5973" w:rsidP="00B86B89">
                      <w:pPr>
                        <w:jc w:val="center"/>
                        <w:rPr>
                          <w:lang w:eastAsia="en-GB"/>
                        </w:rPr>
                      </w:pPr>
                      <w:r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 per Alberto Cairo</w:t>
                      </w:r>
                      <w:r w:rsidRPr="00FC2431"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&gt;&gt; </w:t>
                      </w:r>
                      <w:r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C2431">
                        <w:rPr>
                          <w:color w:val="124163" w:themeColor="text2"/>
                        </w:rPr>
                        <w:t xml:space="preserve">Visualization </w:t>
                      </w:r>
                      <w:r>
                        <w:rPr>
                          <w:color w:val="124163" w:themeColor="text2"/>
                        </w:rPr>
                        <w:t>must be</w:t>
                      </w:r>
                      <w:r w:rsidRPr="00FC2431">
                        <w:rPr>
                          <w:color w:val="124163" w:themeColor="text2"/>
                        </w:rPr>
                        <w:t xml:space="preserve"> Truthful, Functional, Insightful, </w:t>
                      </w:r>
                      <w:r>
                        <w:rPr>
                          <w:color w:val="124163" w:themeColor="text2"/>
                        </w:rPr>
                        <w:t xml:space="preserve">Beautiful &amp; </w:t>
                      </w:r>
                      <w:r w:rsidRPr="00FC2431">
                        <w:rPr>
                          <w:color w:val="124163" w:themeColor="text2"/>
                        </w:rPr>
                        <w:t>Enlightening</w:t>
                      </w:r>
                      <w:r>
                        <w:rPr>
                          <w:color w:val="124163" w:themeColor="text2"/>
                        </w:rPr>
                        <w:t xml:space="preserve">.       </w:t>
                      </w:r>
                      <w:r w:rsidRPr="00FC2431">
                        <w:rPr>
                          <w:color w:val="124163" w:themeColor="text2"/>
                        </w:rPr>
                        <w:t xml:space="preserve">Remember to make it </w:t>
                      </w:r>
                      <w:r>
                        <w:rPr>
                          <w:color w:val="124163" w:themeColor="text2"/>
                        </w:rPr>
                        <w:t>Clear, A</w:t>
                      </w:r>
                      <w:r w:rsidRPr="00FC2431">
                        <w:rPr>
                          <w:color w:val="124163" w:themeColor="text2"/>
                        </w:rPr>
                        <w:t xml:space="preserve">ccessible </w:t>
                      </w:r>
                      <w:r>
                        <w:rPr>
                          <w:color w:val="124163" w:themeColor="text2"/>
                        </w:rPr>
                        <w:t>&amp; E</w:t>
                      </w:r>
                      <w:r w:rsidRPr="00FC2431">
                        <w:rPr>
                          <w:color w:val="124163" w:themeColor="text2"/>
                        </w:rPr>
                        <w:t>ngaging</w:t>
                      </w:r>
                      <w:r>
                        <w:rPr>
                          <w:color w:val="124163" w:themeColor="text2"/>
                        </w:rPr>
                        <w:t xml:space="preserve"> for the user</w:t>
                      </w:r>
                      <w:r w:rsidRPr="00FC2431">
                        <w:rPr>
                          <w:color w:val="124163" w:themeColor="text2"/>
                        </w:rPr>
                        <w:t>.</w:t>
                      </w:r>
                      <w:r w:rsidRPr="00FE5D96">
                        <w:rPr>
                          <w:b/>
                          <w:i/>
                          <w:color w:val="124163" w:themeColor="text2"/>
                          <w:vertAlign w:val="superscript"/>
                        </w:rPr>
                        <w:t>[1]</w:t>
                      </w:r>
                    </w:p>
                    <w:p w14:paraId="3BA5C6C9" w14:textId="77777777" w:rsidR="00DE5973" w:rsidRDefault="00DE5973" w:rsidP="001D71A3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B66588B" w14:textId="77777777" w:rsidR="00366544" w:rsidRDefault="00366544" w:rsidP="00366544">
      <w:pPr>
        <w:rPr>
          <w:lang w:eastAsia="en-GB"/>
        </w:rPr>
      </w:pPr>
    </w:p>
    <w:p w14:paraId="705F7867" w14:textId="77777777" w:rsidR="00366544" w:rsidRDefault="00366544" w:rsidP="00366544">
      <w:pPr>
        <w:rPr>
          <w:lang w:eastAsia="en-GB"/>
        </w:rPr>
      </w:pPr>
    </w:p>
    <w:p w14:paraId="199AF232" w14:textId="77777777" w:rsidR="00366544" w:rsidRPr="00366544" w:rsidRDefault="00366544" w:rsidP="00366544">
      <w:pPr>
        <w:rPr>
          <w:lang w:eastAsia="en-GB"/>
        </w:rPr>
      </w:pPr>
    </w:p>
    <w:tbl>
      <w:tblPr>
        <w:tblStyle w:val="TableGrid"/>
        <w:tblpPr w:leftFromText="180" w:rightFromText="180" w:vertAnchor="page" w:horzAnchor="margin" w:tblpY="3915"/>
        <w:tblW w:w="10705" w:type="dxa"/>
        <w:tblLayout w:type="fixed"/>
        <w:tblLook w:val="04A0" w:firstRow="1" w:lastRow="0" w:firstColumn="1" w:lastColumn="0" w:noHBand="0" w:noVBand="1"/>
        <w:tblCaption w:val="Table"/>
        <w:tblDescription w:val="Table with checklist for a healthy lifestyle plan for each day of the week"/>
      </w:tblPr>
      <w:tblGrid>
        <w:gridCol w:w="7015"/>
        <w:gridCol w:w="990"/>
        <w:gridCol w:w="900"/>
        <w:gridCol w:w="900"/>
        <w:gridCol w:w="900"/>
      </w:tblGrid>
      <w:tr w:rsidR="009C5180" w:rsidRPr="00664788" w14:paraId="2EF23541" w14:textId="77777777" w:rsidTr="00CE7947">
        <w:trPr>
          <w:trHeight w:val="260"/>
        </w:trPr>
        <w:tc>
          <w:tcPr>
            <w:tcW w:w="7015" w:type="dxa"/>
            <w:vMerge w:val="restart"/>
            <w:tcBorders>
              <w:top w:val="single" w:sz="4" w:space="0" w:color="79B8E6" w:themeColor="text2" w:themeTint="66"/>
              <w:left w:val="single" w:sz="4" w:space="0" w:color="79B8E6" w:themeColor="text2" w:themeTint="66"/>
              <w:right w:val="single" w:sz="4" w:space="0" w:color="79B8E6" w:themeColor="text2" w:themeTint="66"/>
            </w:tcBorders>
            <w:shd w:val="clear" w:color="auto" w:fill="D3F5F7" w:themeFill="accent1" w:themeFillTint="33"/>
            <w:vAlign w:val="center"/>
          </w:tcPr>
          <w:p w14:paraId="684A157E" w14:textId="77777777" w:rsidR="009C5180" w:rsidRPr="008475F9" w:rsidRDefault="009C5180" w:rsidP="001D71A3">
            <w:pPr>
              <w:pStyle w:val="largetext"/>
              <w:rPr>
                <w:rFonts w:ascii="Arial" w:hAnsi="Arial" w:cs="Arial"/>
                <w:b/>
                <w:sz w:val="22"/>
              </w:rPr>
            </w:pPr>
            <w:r w:rsidRPr="008475F9">
              <w:rPr>
                <w:rFonts w:ascii="Arial" w:hAnsi="Arial" w:cs="Arial"/>
                <w:b/>
                <w:sz w:val="22"/>
              </w:rPr>
              <w:t>Did you ensure the following:</w:t>
            </w:r>
          </w:p>
        </w:tc>
        <w:tc>
          <w:tcPr>
            <w:tcW w:w="1890" w:type="dxa"/>
            <w:gridSpan w:val="2"/>
            <w:tcBorders>
              <w:top w:val="single" w:sz="4" w:space="0" w:color="79B8E6" w:themeColor="text2" w:themeTint="66"/>
              <w:left w:val="single" w:sz="4" w:space="0" w:color="79B8E6" w:themeColor="text2" w:themeTint="66"/>
              <w:bottom w:val="single" w:sz="4" w:space="0" w:color="79B8E6" w:themeColor="text2" w:themeTint="66"/>
              <w:right w:val="single" w:sz="4" w:space="0" w:color="79B8E6" w:themeColor="text2" w:themeTint="66"/>
            </w:tcBorders>
            <w:shd w:val="clear" w:color="auto" w:fill="D3F5F7" w:themeFill="accent1" w:themeFillTint="33"/>
            <w:vAlign w:val="center"/>
          </w:tcPr>
          <w:p w14:paraId="7D277EDA" w14:textId="77777777" w:rsidR="009C5180" w:rsidRPr="008475F9" w:rsidRDefault="009C5180" w:rsidP="001D71A3">
            <w:pPr>
              <w:pStyle w:val="largetext"/>
              <w:jc w:val="center"/>
              <w:rPr>
                <w:rFonts w:ascii="Arial" w:hAnsi="Arial" w:cs="Arial"/>
                <w:b/>
                <w:sz w:val="22"/>
              </w:rPr>
            </w:pPr>
            <w:r w:rsidRPr="008475F9">
              <w:rPr>
                <w:rFonts w:ascii="Arial" w:hAnsi="Arial" w:cs="Arial"/>
                <w:b/>
                <w:sz w:val="22"/>
              </w:rPr>
              <w:t>Yes</w:t>
            </w:r>
          </w:p>
        </w:tc>
        <w:tc>
          <w:tcPr>
            <w:tcW w:w="1800" w:type="dxa"/>
            <w:gridSpan w:val="2"/>
            <w:tcBorders>
              <w:top w:val="single" w:sz="4" w:space="0" w:color="79B8E6" w:themeColor="text2" w:themeTint="66"/>
              <w:left w:val="single" w:sz="4" w:space="0" w:color="79B8E6" w:themeColor="text2" w:themeTint="66"/>
              <w:bottom w:val="single" w:sz="4" w:space="0" w:color="79B8E6" w:themeColor="text2" w:themeTint="66"/>
              <w:right w:val="single" w:sz="4" w:space="0" w:color="79B8E6" w:themeColor="text2" w:themeTint="66"/>
            </w:tcBorders>
            <w:shd w:val="clear" w:color="auto" w:fill="D3F5F7" w:themeFill="accent1" w:themeFillTint="33"/>
            <w:vAlign w:val="center"/>
          </w:tcPr>
          <w:p w14:paraId="6F3A699A" w14:textId="77777777" w:rsidR="009C5180" w:rsidRPr="008475F9" w:rsidRDefault="009C5180" w:rsidP="001D71A3">
            <w:pPr>
              <w:pStyle w:val="largetext"/>
              <w:jc w:val="center"/>
              <w:rPr>
                <w:rFonts w:ascii="Arial" w:hAnsi="Arial" w:cs="Arial"/>
                <w:b/>
                <w:sz w:val="22"/>
              </w:rPr>
            </w:pPr>
            <w:r w:rsidRPr="008475F9">
              <w:rPr>
                <w:rFonts w:ascii="Arial" w:hAnsi="Arial" w:cs="Arial"/>
                <w:b/>
                <w:sz w:val="22"/>
              </w:rPr>
              <w:t>No</w:t>
            </w:r>
          </w:p>
        </w:tc>
      </w:tr>
      <w:tr w:rsidR="009C5180" w:rsidRPr="00664788" w14:paraId="528FF404" w14:textId="77777777" w:rsidTr="00CE7947">
        <w:trPr>
          <w:trHeight w:val="58"/>
        </w:trPr>
        <w:tc>
          <w:tcPr>
            <w:tcW w:w="7015" w:type="dxa"/>
            <w:vMerge/>
            <w:tcBorders>
              <w:left w:val="single" w:sz="4" w:space="0" w:color="79B8E6" w:themeColor="text2" w:themeTint="66"/>
              <w:bottom w:val="single" w:sz="4" w:space="0" w:color="79B8E6" w:themeColor="text2" w:themeTint="66"/>
              <w:right w:val="single" w:sz="4" w:space="0" w:color="79B8E6" w:themeColor="text2" w:themeTint="66"/>
            </w:tcBorders>
            <w:shd w:val="clear" w:color="auto" w:fill="D3F5F7" w:themeFill="accent1" w:themeFillTint="33"/>
            <w:vAlign w:val="center"/>
          </w:tcPr>
          <w:p w14:paraId="1CF1BF47" w14:textId="77777777" w:rsidR="009C5180" w:rsidRPr="008475F9" w:rsidRDefault="009C5180" w:rsidP="001D71A3">
            <w:pPr>
              <w:pStyle w:val="largetext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990" w:type="dxa"/>
            <w:tcBorders>
              <w:top w:val="single" w:sz="4" w:space="0" w:color="79B8E6" w:themeColor="text2" w:themeTint="66"/>
              <w:left w:val="single" w:sz="4" w:space="0" w:color="79B8E6" w:themeColor="text2" w:themeTint="66"/>
              <w:bottom w:val="single" w:sz="4" w:space="0" w:color="79B8E6" w:themeColor="text2" w:themeTint="66"/>
              <w:right w:val="single" w:sz="4" w:space="0" w:color="79B8E6" w:themeColor="text2" w:themeTint="66"/>
            </w:tcBorders>
            <w:shd w:val="clear" w:color="auto" w:fill="D3F5F7" w:themeFill="accent1" w:themeFillTint="33"/>
            <w:vAlign w:val="center"/>
          </w:tcPr>
          <w:p w14:paraId="0143D745" w14:textId="77777777" w:rsidR="009C5180" w:rsidRPr="008475F9" w:rsidRDefault="009C5180" w:rsidP="001D71A3">
            <w:pPr>
              <w:pStyle w:val="largetext"/>
              <w:jc w:val="center"/>
              <w:rPr>
                <w:rFonts w:ascii="Arial" w:hAnsi="Arial" w:cs="Arial"/>
                <w:b/>
                <w:sz w:val="20"/>
              </w:rPr>
            </w:pPr>
            <w:r w:rsidRPr="008475F9">
              <w:rPr>
                <w:rFonts w:ascii="Arial" w:hAnsi="Arial" w:cs="Arial"/>
                <w:b/>
                <w:sz w:val="20"/>
              </w:rPr>
              <w:t>Done</w:t>
            </w:r>
          </w:p>
        </w:tc>
        <w:tc>
          <w:tcPr>
            <w:tcW w:w="900" w:type="dxa"/>
            <w:tcBorders>
              <w:top w:val="single" w:sz="4" w:space="0" w:color="79B8E6" w:themeColor="text2" w:themeTint="66"/>
              <w:left w:val="single" w:sz="4" w:space="0" w:color="79B8E6" w:themeColor="text2" w:themeTint="66"/>
              <w:bottom w:val="single" w:sz="4" w:space="0" w:color="79B8E6" w:themeColor="text2" w:themeTint="66"/>
              <w:right w:val="single" w:sz="4" w:space="0" w:color="79B8E6" w:themeColor="text2" w:themeTint="66"/>
            </w:tcBorders>
            <w:shd w:val="clear" w:color="auto" w:fill="D3F5F7" w:themeFill="accent1" w:themeFillTint="33"/>
            <w:vAlign w:val="center"/>
          </w:tcPr>
          <w:p w14:paraId="22A628B1" w14:textId="77777777" w:rsidR="009C5180" w:rsidRPr="008475F9" w:rsidRDefault="009C5180" w:rsidP="001D71A3">
            <w:pPr>
              <w:pStyle w:val="largetext"/>
              <w:jc w:val="center"/>
              <w:rPr>
                <w:rFonts w:ascii="Arial" w:hAnsi="Arial" w:cs="Arial"/>
                <w:b/>
                <w:sz w:val="20"/>
              </w:rPr>
            </w:pPr>
            <w:r w:rsidRPr="008475F9">
              <w:rPr>
                <w:rFonts w:ascii="Arial" w:hAnsi="Arial" w:cs="Arial"/>
                <w:b/>
                <w:sz w:val="20"/>
              </w:rPr>
              <w:t>Partial</w:t>
            </w:r>
          </w:p>
        </w:tc>
        <w:tc>
          <w:tcPr>
            <w:tcW w:w="900" w:type="dxa"/>
            <w:tcBorders>
              <w:top w:val="single" w:sz="4" w:space="0" w:color="79B8E6" w:themeColor="text2" w:themeTint="66"/>
              <w:left w:val="single" w:sz="4" w:space="0" w:color="79B8E6" w:themeColor="text2" w:themeTint="66"/>
              <w:bottom w:val="single" w:sz="4" w:space="0" w:color="79B8E6" w:themeColor="text2" w:themeTint="66"/>
              <w:right w:val="single" w:sz="4" w:space="0" w:color="79B8E6" w:themeColor="text2" w:themeTint="66"/>
            </w:tcBorders>
            <w:shd w:val="clear" w:color="auto" w:fill="D3F5F7" w:themeFill="accent1" w:themeFillTint="33"/>
            <w:vAlign w:val="center"/>
          </w:tcPr>
          <w:p w14:paraId="5B73D1BC" w14:textId="77777777" w:rsidR="009C5180" w:rsidRPr="008475F9" w:rsidRDefault="009C5180" w:rsidP="001D71A3">
            <w:pPr>
              <w:pStyle w:val="largetext"/>
              <w:jc w:val="center"/>
              <w:rPr>
                <w:rFonts w:ascii="Arial" w:hAnsi="Arial" w:cs="Arial"/>
                <w:b/>
                <w:sz w:val="20"/>
              </w:rPr>
            </w:pPr>
            <w:r w:rsidRPr="008475F9">
              <w:rPr>
                <w:rFonts w:ascii="Arial" w:hAnsi="Arial" w:cs="Arial"/>
                <w:b/>
                <w:sz w:val="20"/>
              </w:rPr>
              <w:t>To-do</w:t>
            </w:r>
          </w:p>
        </w:tc>
        <w:tc>
          <w:tcPr>
            <w:tcW w:w="900" w:type="dxa"/>
            <w:tcBorders>
              <w:top w:val="single" w:sz="4" w:space="0" w:color="79B8E6" w:themeColor="text2" w:themeTint="66"/>
              <w:left w:val="single" w:sz="4" w:space="0" w:color="79B8E6" w:themeColor="text2" w:themeTint="66"/>
              <w:bottom w:val="single" w:sz="4" w:space="0" w:color="79B8E6" w:themeColor="text2" w:themeTint="66"/>
              <w:right w:val="single" w:sz="4" w:space="0" w:color="79B8E6" w:themeColor="text2" w:themeTint="66"/>
            </w:tcBorders>
            <w:shd w:val="clear" w:color="auto" w:fill="D3F5F7" w:themeFill="accent1" w:themeFillTint="33"/>
            <w:vAlign w:val="center"/>
          </w:tcPr>
          <w:p w14:paraId="054210EC" w14:textId="77777777" w:rsidR="009C5180" w:rsidRPr="008475F9" w:rsidRDefault="009C5180" w:rsidP="001D71A3">
            <w:pPr>
              <w:pStyle w:val="largetext"/>
              <w:jc w:val="center"/>
              <w:rPr>
                <w:rFonts w:ascii="Arial" w:hAnsi="Arial" w:cs="Arial"/>
                <w:b/>
                <w:sz w:val="20"/>
              </w:rPr>
            </w:pPr>
            <w:r w:rsidRPr="008475F9">
              <w:rPr>
                <w:rFonts w:ascii="Arial" w:hAnsi="Arial" w:cs="Arial"/>
                <w:b/>
                <w:sz w:val="20"/>
              </w:rPr>
              <w:t>Ignore</w:t>
            </w:r>
          </w:p>
        </w:tc>
      </w:tr>
      <w:tr w:rsidR="009C5180" w:rsidRPr="00664788" w14:paraId="166510D5" w14:textId="77777777" w:rsidTr="00CE7947">
        <w:trPr>
          <w:trHeight w:val="224"/>
        </w:trPr>
        <w:tc>
          <w:tcPr>
            <w:tcW w:w="10705" w:type="dxa"/>
            <w:gridSpan w:val="5"/>
            <w:tcBorders>
              <w:top w:val="single" w:sz="4" w:space="0" w:color="79B8E6" w:themeColor="text2" w:themeTint="66"/>
              <w:left w:val="single" w:sz="4" w:space="0" w:color="79B8E6" w:themeColor="text2" w:themeTint="66"/>
              <w:bottom w:val="single" w:sz="4" w:space="0" w:color="79B8E6" w:themeColor="text2" w:themeTint="66"/>
              <w:right w:val="single" w:sz="4" w:space="0" w:color="79B8E6" w:themeColor="text2" w:themeTint="66"/>
            </w:tcBorders>
            <w:shd w:val="clear" w:color="auto" w:fill="B2E4D5" w:themeFill="accent4" w:themeFillTint="66"/>
            <w:vAlign w:val="center"/>
          </w:tcPr>
          <w:p w14:paraId="779125D3" w14:textId="77777777" w:rsidR="009C5180" w:rsidRPr="008475F9" w:rsidRDefault="009C5180" w:rsidP="001D71A3">
            <w:pPr>
              <w:pStyle w:val="table"/>
              <w:rPr>
                <w:rFonts w:ascii="Arial" w:hAnsi="Arial" w:cs="Arial"/>
                <w:b/>
                <w:sz w:val="22"/>
              </w:rPr>
            </w:pPr>
            <w:r w:rsidRPr="008475F9">
              <w:rPr>
                <w:rFonts w:ascii="Arial" w:hAnsi="Arial" w:cs="Arial"/>
                <w:b/>
                <w:color w:val="124163" w:themeColor="text2"/>
                <w:sz w:val="22"/>
              </w:rPr>
              <w:t>Initial task  &gt;&gt;  Before the Visualization</w:t>
            </w:r>
          </w:p>
        </w:tc>
      </w:tr>
      <w:tr w:rsidR="009C5180" w:rsidRPr="00664788" w14:paraId="796846A3" w14:textId="77777777" w:rsidTr="00CE7947">
        <w:trPr>
          <w:trHeight w:val="370"/>
        </w:trPr>
        <w:tc>
          <w:tcPr>
            <w:tcW w:w="7015" w:type="dxa"/>
            <w:tcBorders>
              <w:top w:val="single" w:sz="4" w:space="0" w:color="79B8E6" w:themeColor="text2" w:themeTint="66"/>
              <w:left w:val="single" w:sz="4" w:space="0" w:color="79B8E6" w:themeColor="text2" w:themeTint="66"/>
              <w:bottom w:val="single" w:sz="4" w:space="0" w:color="79B8E6" w:themeColor="text2" w:themeTint="66"/>
              <w:right w:val="single" w:sz="4" w:space="0" w:color="79B8E6" w:themeColor="text2" w:themeTint="66"/>
            </w:tcBorders>
            <w:vAlign w:val="center"/>
          </w:tcPr>
          <w:p w14:paraId="3E43748D" w14:textId="77777777" w:rsidR="009C5180" w:rsidRPr="00664788" w:rsidRDefault="009C5180" w:rsidP="001D71A3">
            <w:pPr>
              <w:pStyle w:val="table"/>
            </w:pPr>
            <w:r>
              <w:t>Did you perform EDA</w:t>
            </w:r>
            <w:r w:rsidRPr="007247F1">
              <w:rPr>
                <w:i/>
                <w:sz w:val="18"/>
                <w:vertAlign w:val="superscript"/>
              </w:rPr>
              <w:t>[2]</w:t>
            </w:r>
            <w:r w:rsidRPr="007247F1">
              <w:rPr>
                <w:sz w:val="18"/>
              </w:rPr>
              <w:t xml:space="preserve"> </w:t>
            </w:r>
            <w:r>
              <w:t>and clean the datasets?</w:t>
            </w:r>
          </w:p>
        </w:tc>
        <w:sdt>
          <w:sdtPr>
            <w:id w:val="-11877114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3CDB0F67" w14:textId="77777777" w:rsidR="009C5180" w:rsidRPr="00664788" w:rsidRDefault="009C5180" w:rsidP="001D71A3">
                <w:pPr>
                  <w:pStyle w:val="table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71819471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3AEAB584" w14:textId="77777777" w:rsidR="009C5180" w:rsidRPr="00664788" w:rsidRDefault="009C5180" w:rsidP="001D71A3">
                <w:pPr>
                  <w:pStyle w:val="table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39828927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59424D49" w14:textId="77777777" w:rsidR="009C5180" w:rsidRPr="00664788" w:rsidRDefault="009C5180" w:rsidP="001D71A3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88105567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5F9BDC88" w14:textId="77777777" w:rsidR="009C5180" w:rsidRPr="00664788" w:rsidRDefault="009C5180" w:rsidP="001D71A3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</w:tr>
      <w:tr w:rsidR="009C5180" w:rsidRPr="00664788" w14:paraId="3834657C" w14:textId="77777777" w:rsidTr="00CE7947">
        <w:trPr>
          <w:trHeight w:val="343"/>
        </w:trPr>
        <w:tc>
          <w:tcPr>
            <w:tcW w:w="7015" w:type="dxa"/>
            <w:tcBorders>
              <w:top w:val="single" w:sz="4" w:space="0" w:color="79B8E6" w:themeColor="text2" w:themeTint="66"/>
              <w:left w:val="single" w:sz="4" w:space="0" w:color="79B8E6" w:themeColor="text2" w:themeTint="66"/>
              <w:bottom w:val="single" w:sz="4" w:space="0" w:color="79B8E6" w:themeColor="text2" w:themeTint="66"/>
              <w:right w:val="single" w:sz="4" w:space="0" w:color="79B8E6" w:themeColor="text2" w:themeTint="66"/>
            </w:tcBorders>
            <w:vAlign w:val="center"/>
          </w:tcPr>
          <w:p w14:paraId="306AD75F" w14:textId="77777777" w:rsidR="009C5180" w:rsidRDefault="009C5180" w:rsidP="001D71A3">
            <w:pPr>
              <w:pStyle w:val="table"/>
            </w:pPr>
            <w:r>
              <w:t xml:space="preserve">Are the datasets complete and factually accurate? </w:t>
            </w:r>
          </w:p>
        </w:tc>
        <w:sdt>
          <w:sdtPr>
            <w:id w:val="-35873865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0DD5309B" w14:textId="77777777" w:rsidR="009C5180" w:rsidRPr="00664788" w:rsidRDefault="009C5180" w:rsidP="001D71A3">
                <w:pPr>
                  <w:pStyle w:val="table"/>
                  <w:jc w:val="center"/>
                </w:pPr>
                <w:r w:rsidRPr="0008747B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194788251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46B65CA9" w14:textId="77777777" w:rsidR="009C5180" w:rsidRPr="00664788" w:rsidRDefault="009C5180" w:rsidP="001D71A3">
                <w:pPr>
                  <w:pStyle w:val="table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9582757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5D0D9BA1" w14:textId="77777777" w:rsidR="009C5180" w:rsidRPr="00664788" w:rsidRDefault="009C5180" w:rsidP="001D71A3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53485986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6E186054" w14:textId="77777777" w:rsidR="009C5180" w:rsidRPr="00664788" w:rsidRDefault="009C5180" w:rsidP="001D71A3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</w:tr>
      <w:tr w:rsidR="009C5180" w:rsidRPr="00664788" w14:paraId="4AC1BF98" w14:textId="77777777" w:rsidTr="00CE7947">
        <w:trPr>
          <w:trHeight w:val="51"/>
        </w:trPr>
        <w:tc>
          <w:tcPr>
            <w:tcW w:w="7015" w:type="dxa"/>
            <w:tcBorders>
              <w:top w:val="single" w:sz="4" w:space="0" w:color="79B8E6" w:themeColor="text2" w:themeTint="66"/>
              <w:left w:val="single" w:sz="4" w:space="0" w:color="79B8E6" w:themeColor="text2" w:themeTint="66"/>
              <w:bottom w:val="single" w:sz="4" w:space="0" w:color="79B8E6" w:themeColor="text2" w:themeTint="66"/>
              <w:right w:val="single" w:sz="4" w:space="0" w:color="79B8E6" w:themeColor="text2" w:themeTint="66"/>
            </w:tcBorders>
            <w:vAlign w:val="center"/>
          </w:tcPr>
          <w:p w14:paraId="4D262056" w14:textId="77777777" w:rsidR="009C5180" w:rsidRPr="00664788" w:rsidRDefault="009C5180" w:rsidP="001D71A3">
            <w:pPr>
              <w:pStyle w:val="table"/>
            </w:pPr>
            <w:r>
              <w:t>Did you identify the scenario, assumptions and challenges?</w:t>
            </w:r>
          </w:p>
        </w:tc>
        <w:sdt>
          <w:sdtPr>
            <w:id w:val="-205059416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4AB3585C" w14:textId="77777777" w:rsidR="009C5180" w:rsidRPr="00664788" w:rsidRDefault="009C5180" w:rsidP="001D71A3">
                <w:pPr>
                  <w:pStyle w:val="table"/>
                  <w:jc w:val="center"/>
                </w:pPr>
                <w:r w:rsidRPr="0008747B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176996585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5D51A872" w14:textId="77777777" w:rsidR="009C5180" w:rsidRPr="00664788" w:rsidRDefault="009C5180" w:rsidP="001D71A3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105450497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20B81441" w14:textId="77777777" w:rsidR="009C5180" w:rsidRPr="00664788" w:rsidRDefault="009C5180" w:rsidP="001D71A3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184250806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50EDB83C" w14:textId="77777777" w:rsidR="009C5180" w:rsidRPr="00664788" w:rsidRDefault="009C5180" w:rsidP="001D71A3">
                <w:pPr>
                  <w:pStyle w:val="table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C5180" w:rsidRPr="00664788" w14:paraId="651C4C46" w14:textId="77777777" w:rsidTr="00CE7947">
        <w:trPr>
          <w:trHeight w:val="280"/>
        </w:trPr>
        <w:tc>
          <w:tcPr>
            <w:tcW w:w="7015" w:type="dxa"/>
            <w:tcBorders>
              <w:top w:val="single" w:sz="4" w:space="0" w:color="79B8E6" w:themeColor="text2" w:themeTint="66"/>
              <w:left w:val="single" w:sz="4" w:space="0" w:color="79B8E6" w:themeColor="text2" w:themeTint="66"/>
              <w:bottom w:val="single" w:sz="4" w:space="0" w:color="79B8E6" w:themeColor="text2" w:themeTint="66"/>
              <w:right w:val="single" w:sz="4" w:space="0" w:color="79B8E6" w:themeColor="text2" w:themeTint="66"/>
            </w:tcBorders>
            <w:vAlign w:val="center"/>
          </w:tcPr>
          <w:p w14:paraId="05E01658" w14:textId="77777777" w:rsidR="009C5180" w:rsidRPr="00664788" w:rsidRDefault="009C5180" w:rsidP="001D71A3">
            <w:pPr>
              <w:pStyle w:val="table"/>
            </w:pPr>
            <w:r>
              <w:t xml:space="preserve">Did you identify the message (aka Problem statement)? </w:t>
            </w:r>
          </w:p>
        </w:tc>
        <w:sdt>
          <w:sdtPr>
            <w:id w:val="-10411904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00C5E592" w14:textId="77777777" w:rsidR="009C5180" w:rsidRPr="00664788" w:rsidRDefault="009C5180" w:rsidP="001D71A3">
                <w:pPr>
                  <w:pStyle w:val="table"/>
                  <w:jc w:val="center"/>
                </w:pPr>
                <w:r w:rsidRPr="0008747B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130003859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4304BCF9" w14:textId="77777777" w:rsidR="009C5180" w:rsidRPr="00664788" w:rsidRDefault="009C5180" w:rsidP="001D71A3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-27509616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27D2795F" w14:textId="77777777" w:rsidR="009C5180" w:rsidRPr="00664788" w:rsidRDefault="009C5180" w:rsidP="001D71A3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125061599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5086F971" w14:textId="77777777" w:rsidR="009C5180" w:rsidRPr="00664788" w:rsidRDefault="009C5180" w:rsidP="001D71A3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</w:tr>
      <w:tr w:rsidR="009C5180" w:rsidRPr="00664788" w14:paraId="24E2712B" w14:textId="77777777" w:rsidTr="00CE7947">
        <w:trPr>
          <w:trHeight w:val="280"/>
        </w:trPr>
        <w:tc>
          <w:tcPr>
            <w:tcW w:w="7015" w:type="dxa"/>
            <w:tcBorders>
              <w:top w:val="single" w:sz="4" w:space="0" w:color="79B8E6" w:themeColor="text2" w:themeTint="66"/>
              <w:left w:val="single" w:sz="4" w:space="0" w:color="79B8E6" w:themeColor="text2" w:themeTint="66"/>
              <w:bottom w:val="single" w:sz="4" w:space="0" w:color="79B8E6" w:themeColor="text2" w:themeTint="66"/>
              <w:right w:val="single" w:sz="4" w:space="0" w:color="79B8E6" w:themeColor="text2" w:themeTint="66"/>
            </w:tcBorders>
            <w:vAlign w:val="center"/>
          </w:tcPr>
          <w:p w14:paraId="09A70CAC" w14:textId="77777777" w:rsidR="009C5180" w:rsidRDefault="009C5180" w:rsidP="00513E60">
            <w:pPr>
              <w:pStyle w:val="table"/>
            </w:pPr>
            <w:r>
              <w:t>Did you think and look for more sources and confirmation?</w:t>
            </w:r>
          </w:p>
        </w:tc>
        <w:sdt>
          <w:sdtPr>
            <w:id w:val="-193882823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689DE3E5" w14:textId="77777777" w:rsidR="009C5180" w:rsidRPr="00664788" w:rsidRDefault="009C5180" w:rsidP="00513E60">
                <w:pPr>
                  <w:pStyle w:val="table"/>
                  <w:jc w:val="center"/>
                </w:pPr>
                <w:r w:rsidRPr="0008747B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30798528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0C3CB7FD" w14:textId="77777777" w:rsidR="009C5180" w:rsidRPr="00664788" w:rsidRDefault="009C5180" w:rsidP="00513E60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-112068842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106B18B0" w14:textId="77777777" w:rsidR="009C5180" w:rsidRPr="00664788" w:rsidRDefault="009C5180" w:rsidP="00513E60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-134415980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779EDF1E" w14:textId="77777777" w:rsidR="009C5180" w:rsidRPr="00664788" w:rsidRDefault="009C5180" w:rsidP="00513E60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</w:tr>
      <w:tr w:rsidR="009C5180" w:rsidRPr="00664788" w14:paraId="3EF949DE" w14:textId="77777777" w:rsidTr="00CE7947">
        <w:trPr>
          <w:trHeight w:val="280"/>
        </w:trPr>
        <w:tc>
          <w:tcPr>
            <w:tcW w:w="10705" w:type="dxa"/>
            <w:gridSpan w:val="5"/>
            <w:tcBorders>
              <w:top w:val="single" w:sz="4" w:space="0" w:color="79B8E6" w:themeColor="text2" w:themeTint="66"/>
              <w:left w:val="single" w:sz="4" w:space="0" w:color="79B8E6" w:themeColor="text2" w:themeTint="66"/>
              <w:bottom w:val="single" w:sz="4" w:space="0" w:color="79B8E6" w:themeColor="text2" w:themeTint="66"/>
              <w:right w:val="single" w:sz="4" w:space="0" w:color="79B8E6" w:themeColor="text2" w:themeTint="66"/>
            </w:tcBorders>
            <w:shd w:val="clear" w:color="auto" w:fill="B2E4D5" w:themeFill="accent4" w:themeFillTint="66"/>
            <w:vAlign w:val="center"/>
          </w:tcPr>
          <w:p w14:paraId="1E1C4E6C" w14:textId="77777777" w:rsidR="009C5180" w:rsidRDefault="009C5180" w:rsidP="00513E60">
            <w:pPr>
              <w:pStyle w:val="table"/>
            </w:pPr>
            <w:r w:rsidRPr="008475F9">
              <w:rPr>
                <w:rFonts w:ascii="Arial" w:hAnsi="Arial" w:cs="Arial"/>
                <w:b/>
                <w:color w:val="124163" w:themeColor="text2"/>
                <w:sz w:val="22"/>
              </w:rPr>
              <w:t>Intermediate task  &gt;&gt;  Select the Visualization</w:t>
            </w:r>
          </w:p>
        </w:tc>
      </w:tr>
      <w:tr w:rsidR="009C5180" w:rsidRPr="00664788" w14:paraId="6EF9B589" w14:textId="77777777" w:rsidTr="00CE7947">
        <w:trPr>
          <w:trHeight w:val="253"/>
        </w:trPr>
        <w:tc>
          <w:tcPr>
            <w:tcW w:w="7015" w:type="dxa"/>
            <w:tcBorders>
              <w:top w:val="single" w:sz="4" w:space="0" w:color="79B8E6" w:themeColor="text2" w:themeTint="66"/>
              <w:left w:val="single" w:sz="4" w:space="0" w:color="79B8E6" w:themeColor="text2" w:themeTint="66"/>
              <w:bottom w:val="single" w:sz="4" w:space="0" w:color="79B8E6" w:themeColor="text2" w:themeTint="66"/>
              <w:right w:val="single" w:sz="4" w:space="0" w:color="79B8E6" w:themeColor="text2" w:themeTint="66"/>
            </w:tcBorders>
            <w:vAlign w:val="center"/>
          </w:tcPr>
          <w:p w14:paraId="7C93B22C" w14:textId="77777777" w:rsidR="009C5180" w:rsidRPr="00664788" w:rsidRDefault="009C5180" w:rsidP="005E5E61">
            <w:pPr>
              <w:pStyle w:val="table"/>
            </w:pPr>
            <w:r>
              <w:t>Is the Visualization relevant and insightful?</w:t>
            </w:r>
          </w:p>
        </w:tc>
        <w:sdt>
          <w:sdtPr>
            <w:id w:val="146924355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49272ABC" w14:textId="77777777" w:rsidR="009C5180" w:rsidRPr="00664788" w:rsidRDefault="009C5180" w:rsidP="005E5E61">
                <w:pPr>
                  <w:pStyle w:val="table"/>
                  <w:jc w:val="center"/>
                </w:pPr>
                <w:r w:rsidRPr="0008747B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-185193942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7E9F45BC" w14:textId="77777777" w:rsidR="009C5180" w:rsidRPr="00664788" w:rsidRDefault="009C5180" w:rsidP="005E5E61">
                <w:pPr>
                  <w:pStyle w:val="table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0302297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3F433C87" w14:textId="77777777" w:rsidR="009C5180" w:rsidRPr="00664788" w:rsidRDefault="009C5180" w:rsidP="005E5E61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-46396395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1175CB02" w14:textId="77777777" w:rsidR="009C5180" w:rsidRPr="00664788" w:rsidRDefault="009C5180" w:rsidP="005E5E61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</w:tr>
      <w:tr w:rsidR="009C5180" w:rsidRPr="00664788" w14:paraId="265691BC" w14:textId="77777777" w:rsidTr="00CE7947">
        <w:trPr>
          <w:trHeight w:val="253"/>
        </w:trPr>
        <w:tc>
          <w:tcPr>
            <w:tcW w:w="7015" w:type="dxa"/>
            <w:tcBorders>
              <w:top w:val="single" w:sz="4" w:space="0" w:color="79B8E6" w:themeColor="text2" w:themeTint="66"/>
              <w:left w:val="single" w:sz="4" w:space="0" w:color="79B8E6" w:themeColor="text2" w:themeTint="66"/>
              <w:bottom w:val="single" w:sz="4" w:space="0" w:color="79B8E6" w:themeColor="text2" w:themeTint="66"/>
              <w:right w:val="single" w:sz="4" w:space="0" w:color="79B8E6" w:themeColor="text2" w:themeTint="66"/>
            </w:tcBorders>
            <w:vAlign w:val="center"/>
          </w:tcPr>
          <w:p w14:paraId="7CB6303E" w14:textId="77777777" w:rsidR="009C5180" w:rsidRPr="00664788" w:rsidRDefault="009C5180" w:rsidP="005E5E61">
            <w:pPr>
              <w:pStyle w:val="table"/>
            </w:pPr>
            <w:r>
              <w:t>Did you decide whether the visualization should provide  'spontaneous insights' or 'knowledge building insights'?</w:t>
            </w:r>
          </w:p>
        </w:tc>
        <w:sdt>
          <w:sdtPr>
            <w:id w:val="187519929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7465B4E1" w14:textId="77777777" w:rsidR="009C5180" w:rsidRPr="00664788" w:rsidRDefault="009C5180" w:rsidP="005E5E61">
                <w:pPr>
                  <w:pStyle w:val="table"/>
                  <w:jc w:val="center"/>
                </w:pPr>
                <w:r w:rsidRPr="0008747B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-213161979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7CD90D67" w14:textId="77777777" w:rsidR="009C5180" w:rsidRPr="00664788" w:rsidRDefault="009C5180" w:rsidP="005E5E61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70606541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2DE41763" w14:textId="77777777" w:rsidR="009C5180" w:rsidRPr="00664788" w:rsidRDefault="009C5180" w:rsidP="005E5E61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173550131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22620B41" w14:textId="77777777" w:rsidR="009C5180" w:rsidRPr="00664788" w:rsidRDefault="009C5180" w:rsidP="005E5E61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</w:tr>
      <w:tr w:rsidR="009C5180" w:rsidRPr="00664788" w14:paraId="14AEAFD9" w14:textId="77777777" w:rsidTr="00CE7947">
        <w:trPr>
          <w:trHeight w:val="136"/>
        </w:trPr>
        <w:tc>
          <w:tcPr>
            <w:tcW w:w="7015" w:type="dxa"/>
            <w:tcBorders>
              <w:top w:val="single" w:sz="4" w:space="0" w:color="79B8E6" w:themeColor="text2" w:themeTint="66"/>
              <w:left w:val="single" w:sz="4" w:space="0" w:color="79B8E6" w:themeColor="text2" w:themeTint="66"/>
              <w:bottom w:val="single" w:sz="4" w:space="0" w:color="79B8E6" w:themeColor="text2" w:themeTint="66"/>
              <w:right w:val="single" w:sz="4" w:space="0" w:color="79B8E6" w:themeColor="text2" w:themeTint="66"/>
            </w:tcBorders>
            <w:vAlign w:val="center"/>
          </w:tcPr>
          <w:p w14:paraId="622199F5" w14:textId="77777777" w:rsidR="009C5180" w:rsidRPr="00664788" w:rsidRDefault="009C5180" w:rsidP="005E5E61">
            <w:pPr>
              <w:pStyle w:val="table"/>
            </w:pPr>
            <w:r>
              <w:t>Does the visualization digress from the main message?</w:t>
            </w:r>
          </w:p>
        </w:tc>
        <w:sdt>
          <w:sdtPr>
            <w:id w:val="-198822988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3E1C42D7" w14:textId="77777777" w:rsidR="009C5180" w:rsidRPr="00664788" w:rsidRDefault="009C5180" w:rsidP="005E5E61">
                <w:pPr>
                  <w:pStyle w:val="table"/>
                  <w:jc w:val="center"/>
                </w:pPr>
                <w:r w:rsidRPr="0008747B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-110357718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5D3D0F17" w14:textId="77777777" w:rsidR="009C5180" w:rsidRPr="00664788" w:rsidRDefault="009C5180" w:rsidP="005E5E61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82285916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0A78CF28" w14:textId="77777777" w:rsidR="009C5180" w:rsidRPr="00664788" w:rsidRDefault="009C5180" w:rsidP="005E5E61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85068370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57AFF74A" w14:textId="77777777" w:rsidR="009C5180" w:rsidRPr="00664788" w:rsidRDefault="009C5180" w:rsidP="005E5E61">
                <w:pPr>
                  <w:pStyle w:val="table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C5180" w:rsidRPr="00664788" w14:paraId="1F40CFB3" w14:textId="77777777" w:rsidTr="00CE7947">
        <w:trPr>
          <w:trHeight w:val="190"/>
        </w:trPr>
        <w:tc>
          <w:tcPr>
            <w:tcW w:w="7015" w:type="dxa"/>
            <w:tcBorders>
              <w:top w:val="single" w:sz="4" w:space="0" w:color="79B8E6" w:themeColor="text2" w:themeTint="66"/>
              <w:left w:val="single" w:sz="4" w:space="0" w:color="79B8E6" w:themeColor="text2" w:themeTint="66"/>
              <w:bottom w:val="single" w:sz="4" w:space="0" w:color="79B8E6" w:themeColor="text2" w:themeTint="66"/>
              <w:right w:val="single" w:sz="4" w:space="0" w:color="79B8E6" w:themeColor="text2" w:themeTint="66"/>
            </w:tcBorders>
            <w:vAlign w:val="center"/>
          </w:tcPr>
          <w:p w14:paraId="0C9CC2C5" w14:textId="77777777" w:rsidR="009C5180" w:rsidRPr="00664788" w:rsidRDefault="009C5180" w:rsidP="005E5E61">
            <w:pPr>
              <w:pStyle w:val="table"/>
            </w:pPr>
            <w:r>
              <w:t>Did you choose the right category of plot?</w:t>
            </w:r>
          </w:p>
        </w:tc>
        <w:sdt>
          <w:sdtPr>
            <w:id w:val="59205633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74E8B61C" w14:textId="77777777" w:rsidR="009C5180" w:rsidRPr="00664788" w:rsidRDefault="009C5180" w:rsidP="005E5E61">
                <w:pPr>
                  <w:pStyle w:val="table"/>
                  <w:jc w:val="center"/>
                </w:pPr>
                <w:r w:rsidRPr="0008747B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10540375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1E9F595E" w14:textId="77777777" w:rsidR="009C5180" w:rsidRPr="00664788" w:rsidRDefault="009C5180" w:rsidP="005E5E61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-32590300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6234351A" w14:textId="77777777" w:rsidR="009C5180" w:rsidRPr="00664788" w:rsidRDefault="009C5180" w:rsidP="005E5E61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69103449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07E60B01" w14:textId="77777777" w:rsidR="009C5180" w:rsidRPr="00664788" w:rsidRDefault="009C5180" w:rsidP="005E5E61">
                <w:pPr>
                  <w:pStyle w:val="table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C5180" w:rsidRPr="00664788" w14:paraId="3D265266" w14:textId="77777777" w:rsidTr="00CE7947">
        <w:trPr>
          <w:trHeight w:val="190"/>
        </w:trPr>
        <w:tc>
          <w:tcPr>
            <w:tcW w:w="7015" w:type="dxa"/>
            <w:tcBorders>
              <w:top w:val="single" w:sz="4" w:space="0" w:color="79B8E6" w:themeColor="text2" w:themeTint="66"/>
              <w:left w:val="single" w:sz="4" w:space="0" w:color="79B8E6" w:themeColor="text2" w:themeTint="66"/>
              <w:bottom w:val="single" w:sz="4" w:space="0" w:color="79B8E6" w:themeColor="text2" w:themeTint="66"/>
              <w:right w:val="single" w:sz="4" w:space="0" w:color="79B8E6" w:themeColor="text2" w:themeTint="66"/>
            </w:tcBorders>
            <w:vAlign w:val="center"/>
          </w:tcPr>
          <w:p w14:paraId="146CD18F" w14:textId="77777777" w:rsidR="009C5180" w:rsidRPr="00664788" w:rsidRDefault="009C5180" w:rsidP="001E2FD3">
            <w:pPr>
              <w:pStyle w:val="table"/>
            </w:pPr>
            <w:r>
              <w:t>Did you choose easier to read chart formats</w:t>
            </w:r>
            <w:r>
              <w:t>, such as boxplots, bar charts</w:t>
            </w:r>
            <w:r>
              <w:t>?</w:t>
            </w:r>
          </w:p>
        </w:tc>
        <w:sdt>
          <w:sdtPr>
            <w:id w:val="-30986668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2DB01206" w14:textId="77777777" w:rsidR="009C5180" w:rsidRPr="00664788" w:rsidRDefault="009C5180" w:rsidP="001E2FD3">
                <w:pPr>
                  <w:pStyle w:val="table"/>
                  <w:jc w:val="center"/>
                </w:pPr>
                <w:r w:rsidRPr="0008747B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-12057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56B03710" w14:textId="77777777" w:rsidR="009C5180" w:rsidRPr="00664788" w:rsidRDefault="009C5180" w:rsidP="001E2FD3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12043054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413D3435" w14:textId="77777777" w:rsidR="009C5180" w:rsidRPr="00664788" w:rsidRDefault="009C5180" w:rsidP="001E2FD3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-159308191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6408B576" w14:textId="77777777" w:rsidR="009C5180" w:rsidRPr="00664788" w:rsidRDefault="009C5180" w:rsidP="001E2FD3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</w:tr>
      <w:tr w:rsidR="009C5180" w:rsidRPr="00664788" w14:paraId="4B545959" w14:textId="77777777" w:rsidTr="00CE7947">
        <w:trPr>
          <w:trHeight w:val="190"/>
        </w:trPr>
        <w:tc>
          <w:tcPr>
            <w:tcW w:w="7015" w:type="dxa"/>
            <w:tcBorders>
              <w:top w:val="single" w:sz="4" w:space="0" w:color="79B8E6" w:themeColor="text2" w:themeTint="66"/>
              <w:left w:val="single" w:sz="4" w:space="0" w:color="79B8E6" w:themeColor="text2" w:themeTint="66"/>
              <w:bottom w:val="single" w:sz="4" w:space="0" w:color="79B8E6" w:themeColor="text2" w:themeTint="66"/>
              <w:right w:val="single" w:sz="4" w:space="0" w:color="79B8E6" w:themeColor="text2" w:themeTint="66"/>
            </w:tcBorders>
            <w:vAlign w:val="center"/>
          </w:tcPr>
          <w:p w14:paraId="0233E76E" w14:textId="77777777" w:rsidR="009C5180" w:rsidRPr="00664788" w:rsidRDefault="009C5180" w:rsidP="001E2FD3">
            <w:pPr>
              <w:pStyle w:val="table"/>
            </w:pPr>
            <w:r>
              <w:t>Will the target audience understand the plot?</w:t>
            </w:r>
          </w:p>
        </w:tc>
        <w:sdt>
          <w:sdtPr>
            <w:id w:val="-99394788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1C42084E" w14:textId="77777777" w:rsidR="009C5180" w:rsidRPr="00664788" w:rsidRDefault="009C5180" w:rsidP="001E2FD3">
                <w:pPr>
                  <w:pStyle w:val="table"/>
                  <w:jc w:val="center"/>
                </w:pPr>
                <w:r w:rsidRPr="0008747B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-186728492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2C456BA9" w14:textId="77777777" w:rsidR="009C5180" w:rsidRPr="00664788" w:rsidRDefault="009C5180" w:rsidP="001E2FD3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-57004809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7E3FFC45" w14:textId="77777777" w:rsidR="009C5180" w:rsidRPr="00664788" w:rsidRDefault="009C5180" w:rsidP="001E2FD3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41328660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77BDE703" w14:textId="77777777" w:rsidR="009C5180" w:rsidRPr="00664788" w:rsidRDefault="009C5180" w:rsidP="001E2FD3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</w:tr>
      <w:tr w:rsidR="009C5180" w:rsidRPr="00664788" w14:paraId="61B0E648" w14:textId="77777777" w:rsidTr="00CE7947">
        <w:trPr>
          <w:trHeight w:val="163"/>
        </w:trPr>
        <w:tc>
          <w:tcPr>
            <w:tcW w:w="7015" w:type="dxa"/>
            <w:tcBorders>
              <w:top w:val="single" w:sz="4" w:space="0" w:color="79B8E6" w:themeColor="text2" w:themeTint="66"/>
              <w:left w:val="single" w:sz="4" w:space="0" w:color="79B8E6" w:themeColor="text2" w:themeTint="66"/>
              <w:bottom w:val="single" w:sz="4" w:space="0" w:color="79B8E6" w:themeColor="text2" w:themeTint="66"/>
              <w:right w:val="single" w:sz="4" w:space="0" w:color="79B8E6" w:themeColor="text2" w:themeTint="66"/>
            </w:tcBorders>
            <w:vAlign w:val="center"/>
          </w:tcPr>
          <w:p w14:paraId="7DF47D86" w14:textId="77777777" w:rsidR="009C5180" w:rsidRPr="00664788" w:rsidRDefault="009C5180" w:rsidP="001E2FD3">
            <w:pPr>
              <w:pStyle w:val="table"/>
            </w:pPr>
            <w:r>
              <w:t>Did you decide on how to measure the variables?</w:t>
            </w:r>
          </w:p>
        </w:tc>
        <w:sdt>
          <w:sdtPr>
            <w:id w:val="21663297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278087D9" w14:textId="77777777" w:rsidR="009C5180" w:rsidRPr="00664788" w:rsidRDefault="009C5180" w:rsidP="001E2FD3">
                <w:pPr>
                  <w:pStyle w:val="table"/>
                  <w:jc w:val="center"/>
                </w:pPr>
                <w:r w:rsidRPr="0008747B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185206833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08E86794" w14:textId="77777777" w:rsidR="009C5180" w:rsidRPr="00664788" w:rsidRDefault="009C5180" w:rsidP="001E2FD3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-58221916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56DA40C7" w14:textId="77777777" w:rsidR="009C5180" w:rsidRPr="00664788" w:rsidRDefault="009C5180" w:rsidP="001E2FD3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133911970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0DF3EBFC" w14:textId="77777777" w:rsidR="009C5180" w:rsidRPr="00664788" w:rsidRDefault="009C5180" w:rsidP="001E2FD3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</w:tr>
      <w:tr w:rsidR="009C5180" w:rsidRPr="00664788" w14:paraId="31B1B06D" w14:textId="77777777" w:rsidTr="00CE7947">
        <w:trPr>
          <w:trHeight w:val="163"/>
        </w:trPr>
        <w:tc>
          <w:tcPr>
            <w:tcW w:w="7015" w:type="dxa"/>
            <w:tcBorders>
              <w:top w:val="single" w:sz="4" w:space="0" w:color="79B8E6" w:themeColor="text2" w:themeTint="66"/>
              <w:left w:val="single" w:sz="4" w:space="0" w:color="79B8E6" w:themeColor="text2" w:themeTint="66"/>
              <w:bottom w:val="single" w:sz="4" w:space="0" w:color="79B8E6" w:themeColor="text2" w:themeTint="66"/>
              <w:right w:val="single" w:sz="4" w:space="0" w:color="79B8E6" w:themeColor="text2" w:themeTint="66"/>
            </w:tcBorders>
            <w:vAlign w:val="center"/>
          </w:tcPr>
          <w:p w14:paraId="5A7F39C9" w14:textId="77777777" w:rsidR="009C5180" w:rsidRPr="00664788" w:rsidRDefault="009C5180" w:rsidP="001E2FD3">
            <w:pPr>
              <w:pStyle w:val="table"/>
            </w:pPr>
            <w:r>
              <w:t>Do you plan to experiment with packages and plot types?</w:t>
            </w:r>
          </w:p>
        </w:tc>
        <w:sdt>
          <w:sdtPr>
            <w:id w:val="83110556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5DD8C7DB" w14:textId="77777777" w:rsidR="009C5180" w:rsidRPr="00664788" w:rsidRDefault="009C5180" w:rsidP="001E2FD3">
                <w:pPr>
                  <w:pStyle w:val="table"/>
                  <w:jc w:val="center"/>
                </w:pPr>
                <w:r w:rsidRPr="0008747B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179132148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607815B7" w14:textId="77777777" w:rsidR="009C5180" w:rsidRPr="00664788" w:rsidRDefault="009C5180" w:rsidP="001E2FD3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-161543128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79E602AA" w14:textId="77777777" w:rsidR="009C5180" w:rsidRPr="00664788" w:rsidRDefault="009C5180" w:rsidP="001E2FD3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-210957712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08013743" w14:textId="77777777" w:rsidR="009C5180" w:rsidRPr="00664788" w:rsidRDefault="009C5180" w:rsidP="001E2FD3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</w:tr>
      <w:tr w:rsidR="009C5180" w:rsidRPr="00664788" w14:paraId="23D8D35C" w14:textId="77777777" w:rsidTr="00CE7947">
        <w:trPr>
          <w:trHeight w:val="163"/>
        </w:trPr>
        <w:tc>
          <w:tcPr>
            <w:tcW w:w="7015" w:type="dxa"/>
            <w:tcBorders>
              <w:top w:val="single" w:sz="4" w:space="0" w:color="79B8E6" w:themeColor="text2" w:themeTint="66"/>
              <w:left w:val="single" w:sz="4" w:space="0" w:color="79B8E6" w:themeColor="text2" w:themeTint="66"/>
              <w:bottom w:val="single" w:sz="4" w:space="0" w:color="79B8E6" w:themeColor="text2" w:themeTint="66"/>
              <w:right w:val="single" w:sz="4" w:space="0" w:color="79B8E6" w:themeColor="text2" w:themeTint="66"/>
            </w:tcBorders>
            <w:vAlign w:val="center"/>
          </w:tcPr>
          <w:p w14:paraId="08CA0A16" w14:textId="77777777" w:rsidR="009C5180" w:rsidRDefault="009C5180" w:rsidP="009C5180">
            <w:pPr>
              <w:pStyle w:val="table"/>
            </w:pPr>
            <w:r>
              <w:t>Did you consider human psychology when choosing the graphs, such as avoid area-based pie charts?</w:t>
            </w:r>
          </w:p>
        </w:tc>
        <w:sdt>
          <w:sdtPr>
            <w:id w:val="135907643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49F1A238" w14:textId="77777777" w:rsidR="009C5180" w:rsidRPr="00664788" w:rsidRDefault="009C5180" w:rsidP="009C5180">
                <w:pPr>
                  <w:pStyle w:val="table"/>
                  <w:jc w:val="center"/>
                </w:pPr>
                <w:r w:rsidRPr="0008747B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-49649255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55E908F9" w14:textId="77777777" w:rsidR="009C5180" w:rsidRPr="00664788" w:rsidRDefault="009C5180" w:rsidP="009C5180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-209392033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680A0EFF" w14:textId="77777777" w:rsidR="009C5180" w:rsidRPr="00664788" w:rsidRDefault="009C5180" w:rsidP="009C5180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-25073920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64EE44F8" w14:textId="77777777" w:rsidR="009C5180" w:rsidRPr="00664788" w:rsidRDefault="009C5180" w:rsidP="009C5180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</w:tr>
      <w:tr w:rsidR="009C5180" w:rsidRPr="00664788" w14:paraId="09C4CE83" w14:textId="77777777" w:rsidTr="00CE7947">
        <w:trPr>
          <w:trHeight w:val="51"/>
        </w:trPr>
        <w:tc>
          <w:tcPr>
            <w:tcW w:w="10705" w:type="dxa"/>
            <w:gridSpan w:val="5"/>
            <w:tcBorders>
              <w:top w:val="single" w:sz="4" w:space="0" w:color="79B8E6" w:themeColor="text2" w:themeTint="66"/>
              <w:left w:val="single" w:sz="4" w:space="0" w:color="79B8E6" w:themeColor="text2" w:themeTint="66"/>
              <w:bottom w:val="single" w:sz="4" w:space="0" w:color="79B8E6" w:themeColor="text2" w:themeTint="66"/>
              <w:right w:val="single" w:sz="4" w:space="0" w:color="79B8E6" w:themeColor="text2" w:themeTint="66"/>
            </w:tcBorders>
            <w:shd w:val="clear" w:color="auto" w:fill="B2E4D5" w:themeFill="accent4" w:themeFillTint="66"/>
            <w:vAlign w:val="center"/>
          </w:tcPr>
          <w:p w14:paraId="50312E2A" w14:textId="77777777" w:rsidR="009C5180" w:rsidRPr="00664788" w:rsidRDefault="009C5180" w:rsidP="009C5180">
            <w:pPr>
              <w:pStyle w:val="table"/>
            </w:pPr>
            <w:r w:rsidRPr="008475F9">
              <w:rPr>
                <w:rFonts w:ascii="Arial" w:hAnsi="Arial" w:cs="Arial"/>
                <w:b/>
                <w:color w:val="124163" w:themeColor="text2"/>
                <w:sz w:val="22"/>
              </w:rPr>
              <w:t>Intermediate task  &gt;&gt;  During the Visualization</w:t>
            </w:r>
          </w:p>
        </w:tc>
      </w:tr>
      <w:tr w:rsidR="009C5180" w:rsidRPr="00664788" w14:paraId="0C6FA3BE" w14:textId="77777777" w:rsidTr="00CE7947">
        <w:trPr>
          <w:trHeight w:val="289"/>
        </w:trPr>
        <w:tc>
          <w:tcPr>
            <w:tcW w:w="7015" w:type="dxa"/>
            <w:tcBorders>
              <w:top w:val="single" w:sz="4" w:space="0" w:color="79B8E6" w:themeColor="text2" w:themeTint="66"/>
              <w:left w:val="single" w:sz="4" w:space="0" w:color="79B8E6" w:themeColor="text2" w:themeTint="66"/>
              <w:bottom w:val="single" w:sz="4" w:space="0" w:color="79B8E6" w:themeColor="text2" w:themeTint="66"/>
              <w:right w:val="single" w:sz="4" w:space="0" w:color="79B8E6" w:themeColor="text2" w:themeTint="66"/>
            </w:tcBorders>
            <w:vAlign w:val="center"/>
          </w:tcPr>
          <w:p w14:paraId="5E33357B" w14:textId="77777777" w:rsidR="009C5180" w:rsidRPr="00664788" w:rsidRDefault="009C5180" w:rsidP="009C5180">
            <w:r>
              <w:t>Is the Title appropriate, and emphasize relevant information?</w:t>
            </w:r>
          </w:p>
        </w:tc>
        <w:sdt>
          <w:sdtPr>
            <w:id w:val="-109438473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6D978ADE" w14:textId="77777777" w:rsidR="009C5180" w:rsidRPr="00664788" w:rsidRDefault="009C5180" w:rsidP="009C5180">
                <w:pPr>
                  <w:pStyle w:val="table"/>
                  <w:jc w:val="center"/>
                </w:pPr>
                <w:r w:rsidRPr="0008747B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104695537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69B76905" w14:textId="77777777" w:rsidR="009C5180" w:rsidRPr="00664788" w:rsidRDefault="009C5180" w:rsidP="009C5180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-66045883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3C44E71E" w14:textId="77777777" w:rsidR="009C5180" w:rsidRPr="00664788" w:rsidRDefault="009C5180" w:rsidP="009C5180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69142175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3A633EDE" w14:textId="77777777" w:rsidR="009C5180" w:rsidRPr="00664788" w:rsidRDefault="009C5180" w:rsidP="009C5180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</w:tr>
      <w:tr w:rsidR="009C5180" w:rsidRPr="00664788" w14:paraId="5A8126E8" w14:textId="77777777" w:rsidTr="00CE7947">
        <w:trPr>
          <w:trHeight w:val="172"/>
        </w:trPr>
        <w:tc>
          <w:tcPr>
            <w:tcW w:w="7015" w:type="dxa"/>
            <w:tcBorders>
              <w:top w:val="single" w:sz="4" w:space="0" w:color="79B8E6" w:themeColor="text2" w:themeTint="66"/>
              <w:left w:val="single" w:sz="4" w:space="0" w:color="79B8E6" w:themeColor="text2" w:themeTint="66"/>
              <w:bottom w:val="single" w:sz="4" w:space="0" w:color="79B8E6" w:themeColor="text2" w:themeTint="66"/>
              <w:right w:val="single" w:sz="4" w:space="0" w:color="79B8E6" w:themeColor="text2" w:themeTint="66"/>
            </w:tcBorders>
            <w:vAlign w:val="center"/>
          </w:tcPr>
          <w:p w14:paraId="31E96260" w14:textId="77777777" w:rsidR="009C5180" w:rsidRPr="00664788" w:rsidRDefault="009C5180" w:rsidP="009C5180">
            <w:r>
              <w:t>Does the Title show specifics, such as the timeline of study?</w:t>
            </w:r>
          </w:p>
        </w:tc>
        <w:sdt>
          <w:sdtPr>
            <w:id w:val="-47600086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616FD91C" w14:textId="77777777" w:rsidR="009C5180" w:rsidRPr="00664788" w:rsidRDefault="009C5180" w:rsidP="009C5180">
                <w:pPr>
                  <w:pStyle w:val="table"/>
                  <w:jc w:val="center"/>
                </w:pPr>
                <w:r w:rsidRPr="0008747B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131992513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1AE8F804" w14:textId="77777777" w:rsidR="009C5180" w:rsidRPr="00664788" w:rsidRDefault="009C5180" w:rsidP="009C5180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-43891192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767F7A0E" w14:textId="77777777" w:rsidR="009C5180" w:rsidRPr="00664788" w:rsidRDefault="009C5180" w:rsidP="009C5180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178028511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137A6BAA" w14:textId="77777777" w:rsidR="009C5180" w:rsidRPr="00664788" w:rsidRDefault="009C5180" w:rsidP="009C5180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</w:tr>
      <w:tr w:rsidR="009C5180" w:rsidRPr="00664788" w14:paraId="3065313E" w14:textId="77777777" w:rsidTr="00CE7947">
        <w:trPr>
          <w:trHeight w:val="316"/>
        </w:trPr>
        <w:tc>
          <w:tcPr>
            <w:tcW w:w="7015" w:type="dxa"/>
            <w:tcBorders>
              <w:top w:val="single" w:sz="4" w:space="0" w:color="79B8E6" w:themeColor="text2" w:themeTint="66"/>
              <w:left w:val="single" w:sz="4" w:space="0" w:color="79B8E6" w:themeColor="text2" w:themeTint="66"/>
              <w:bottom w:val="single" w:sz="4" w:space="0" w:color="79B8E6" w:themeColor="text2" w:themeTint="66"/>
              <w:right w:val="single" w:sz="4" w:space="0" w:color="79B8E6" w:themeColor="text2" w:themeTint="66"/>
            </w:tcBorders>
            <w:vAlign w:val="center"/>
          </w:tcPr>
          <w:p w14:paraId="27BE7D6E" w14:textId="77777777" w:rsidR="009C5180" w:rsidRPr="00664788" w:rsidRDefault="009C5180" w:rsidP="009C5180">
            <w:r>
              <w:t>Is the font, color and size of the Title eye-catching?</w:t>
            </w:r>
          </w:p>
        </w:tc>
        <w:sdt>
          <w:sdtPr>
            <w:id w:val="5135936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51DEB50F" w14:textId="77777777" w:rsidR="009C5180" w:rsidRPr="00664788" w:rsidRDefault="009C5180" w:rsidP="009C5180">
                <w:pPr>
                  <w:pStyle w:val="table"/>
                  <w:jc w:val="center"/>
                </w:pPr>
                <w:r w:rsidRPr="0008747B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102444250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67D4E0F4" w14:textId="77777777" w:rsidR="009C5180" w:rsidRPr="00664788" w:rsidRDefault="009C5180" w:rsidP="009C5180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80381471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6CC6EF0B" w14:textId="77777777" w:rsidR="009C5180" w:rsidRPr="00664788" w:rsidRDefault="009C5180" w:rsidP="009C5180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126041343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26CD633F" w14:textId="77777777" w:rsidR="009C5180" w:rsidRPr="00664788" w:rsidRDefault="009C5180" w:rsidP="009C5180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</w:tr>
      <w:tr w:rsidR="009C5180" w:rsidRPr="00664788" w14:paraId="42ED514D" w14:textId="77777777" w:rsidTr="00CE7947">
        <w:trPr>
          <w:trHeight w:val="316"/>
        </w:trPr>
        <w:tc>
          <w:tcPr>
            <w:tcW w:w="7015" w:type="dxa"/>
            <w:tcBorders>
              <w:top w:val="single" w:sz="4" w:space="0" w:color="79B8E6" w:themeColor="text2" w:themeTint="66"/>
              <w:left w:val="single" w:sz="4" w:space="0" w:color="79B8E6" w:themeColor="text2" w:themeTint="66"/>
              <w:bottom w:val="single" w:sz="4" w:space="0" w:color="79B8E6" w:themeColor="text2" w:themeTint="66"/>
              <w:right w:val="single" w:sz="4" w:space="0" w:color="79B8E6" w:themeColor="text2" w:themeTint="66"/>
            </w:tcBorders>
            <w:vAlign w:val="center"/>
          </w:tcPr>
          <w:p w14:paraId="351EEAB2" w14:textId="77777777" w:rsidR="009C5180" w:rsidRDefault="009C5180" w:rsidP="009C5180">
            <w:r>
              <w:t>Are Gridlines present when necessary?</w:t>
            </w:r>
          </w:p>
        </w:tc>
        <w:sdt>
          <w:sdtPr>
            <w:id w:val="74515759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7E1E79F7" w14:textId="77777777" w:rsidR="009C5180" w:rsidRPr="00664788" w:rsidRDefault="009C5180" w:rsidP="009C5180">
                <w:pPr>
                  <w:pStyle w:val="table"/>
                  <w:jc w:val="center"/>
                </w:pPr>
                <w:r w:rsidRPr="0008747B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153192387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7239E79F" w14:textId="77777777" w:rsidR="009C5180" w:rsidRPr="00664788" w:rsidRDefault="009C5180" w:rsidP="009C5180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36626505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3277B85F" w14:textId="77777777" w:rsidR="009C5180" w:rsidRPr="00664788" w:rsidRDefault="009C5180" w:rsidP="009C5180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-210525455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35E8E6DC" w14:textId="77777777" w:rsidR="009C5180" w:rsidRPr="00664788" w:rsidRDefault="009C5180" w:rsidP="009C5180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</w:tr>
      <w:tr w:rsidR="009C5180" w:rsidRPr="00664788" w14:paraId="6C79F47A" w14:textId="77777777" w:rsidTr="00CE7947">
        <w:trPr>
          <w:trHeight w:val="316"/>
        </w:trPr>
        <w:tc>
          <w:tcPr>
            <w:tcW w:w="7015" w:type="dxa"/>
            <w:tcBorders>
              <w:top w:val="single" w:sz="4" w:space="0" w:color="79B8E6" w:themeColor="text2" w:themeTint="66"/>
              <w:left w:val="single" w:sz="4" w:space="0" w:color="79B8E6" w:themeColor="text2" w:themeTint="66"/>
              <w:bottom w:val="single" w:sz="4" w:space="0" w:color="79B8E6" w:themeColor="text2" w:themeTint="66"/>
              <w:right w:val="single" w:sz="4" w:space="0" w:color="79B8E6" w:themeColor="text2" w:themeTint="66"/>
            </w:tcBorders>
            <w:vAlign w:val="center"/>
          </w:tcPr>
          <w:p w14:paraId="2554C679" w14:textId="77777777" w:rsidR="009C5180" w:rsidRDefault="009C5180" w:rsidP="009C5180">
            <w:r>
              <w:t>Are the Axes labels clear and legible?</w:t>
            </w:r>
          </w:p>
        </w:tc>
        <w:sdt>
          <w:sdtPr>
            <w:id w:val="11619539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404EDF15" w14:textId="77777777" w:rsidR="009C5180" w:rsidRPr="00664788" w:rsidRDefault="009C5180" w:rsidP="009C5180">
                <w:pPr>
                  <w:pStyle w:val="table"/>
                  <w:jc w:val="center"/>
                </w:pPr>
                <w:r w:rsidRPr="0008747B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-98732338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2CD0FB47" w14:textId="77777777" w:rsidR="009C5180" w:rsidRPr="00664788" w:rsidRDefault="009C5180" w:rsidP="009C5180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-178988280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684493AE" w14:textId="77777777" w:rsidR="009C5180" w:rsidRPr="00664788" w:rsidRDefault="009C5180" w:rsidP="009C5180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-136690930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29E25F97" w14:textId="77777777" w:rsidR="009C5180" w:rsidRPr="00664788" w:rsidRDefault="009C5180" w:rsidP="009C5180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</w:tr>
      <w:tr w:rsidR="009C5180" w:rsidRPr="00664788" w14:paraId="6AFFF2FF" w14:textId="77777777" w:rsidTr="00CE7947">
        <w:trPr>
          <w:trHeight w:val="316"/>
        </w:trPr>
        <w:tc>
          <w:tcPr>
            <w:tcW w:w="7015" w:type="dxa"/>
            <w:tcBorders>
              <w:top w:val="single" w:sz="4" w:space="0" w:color="79B8E6" w:themeColor="text2" w:themeTint="66"/>
              <w:left w:val="single" w:sz="4" w:space="0" w:color="79B8E6" w:themeColor="text2" w:themeTint="66"/>
              <w:bottom w:val="single" w:sz="4" w:space="0" w:color="79B8E6" w:themeColor="text2" w:themeTint="66"/>
              <w:right w:val="single" w:sz="4" w:space="0" w:color="79B8E6" w:themeColor="text2" w:themeTint="66"/>
            </w:tcBorders>
            <w:vAlign w:val="center"/>
          </w:tcPr>
          <w:p w14:paraId="1DA4D73F" w14:textId="77777777" w:rsidR="009C5180" w:rsidRDefault="009C5180" w:rsidP="009C5180">
            <w:r>
              <w:t>Are the Axes intervals uniform? Do they start at zero?</w:t>
            </w:r>
          </w:p>
        </w:tc>
        <w:sdt>
          <w:sdtPr>
            <w:id w:val="76542399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57E24727" w14:textId="77777777" w:rsidR="009C5180" w:rsidRPr="00664788" w:rsidRDefault="009C5180" w:rsidP="009C5180">
                <w:pPr>
                  <w:pStyle w:val="table"/>
                  <w:jc w:val="center"/>
                </w:pPr>
                <w:r w:rsidRPr="0008747B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120266934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1ED09702" w14:textId="77777777" w:rsidR="009C5180" w:rsidRPr="00664788" w:rsidRDefault="009C5180" w:rsidP="009C5180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132801635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433DFA86" w14:textId="77777777" w:rsidR="009C5180" w:rsidRPr="00664788" w:rsidRDefault="009C5180" w:rsidP="009C5180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51773105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3BC0B581" w14:textId="77777777" w:rsidR="009C5180" w:rsidRPr="00664788" w:rsidRDefault="009C5180" w:rsidP="009C5180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</w:tr>
      <w:tr w:rsidR="009C5180" w:rsidRPr="00664788" w14:paraId="423C764D" w14:textId="77777777" w:rsidTr="00CE7947">
        <w:trPr>
          <w:trHeight w:val="316"/>
        </w:trPr>
        <w:tc>
          <w:tcPr>
            <w:tcW w:w="7015" w:type="dxa"/>
            <w:tcBorders>
              <w:top w:val="single" w:sz="4" w:space="0" w:color="79B8E6" w:themeColor="text2" w:themeTint="66"/>
              <w:left w:val="single" w:sz="4" w:space="0" w:color="79B8E6" w:themeColor="text2" w:themeTint="66"/>
              <w:bottom w:val="single" w:sz="4" w:space="0" w:color="79B8E6" w:themeColor="text2" w:themeTint="66"/>
              <w:right w:val="single" w:sz="4" w:space="0" w:color="79B8E6" w:themeColor="text2" w:themeTint="66"/>
            </w:tcBorders>
            <w:vAlign w:val="center"/>
          </w:tcPr>
          <w:p w14:paraId="781A185E" w14:textId="77777777" w:rsidR="009C5180" w:rsidRDefault="009C5180" w:rsidP="009C5180">
            <w:r>
              <w:t>Are the Axes measurements easy to comprehend (eg: %)?</w:t>
            </w:r>
          </w:p>
        </w:tc>
        <w:sdt>
          <w:sdtPr>
            <w:id w:val="-210580424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1C25D88B" w14:textId="77777777" w:rsidR="009C5180" w:rsidRPr="00664788" w:rsidRDefault="009C5180" w:rsidP="009C5180">
                <w:pPr>
                  <w:pStyle w:val="table"/>
                  <w:jc w:val="center"/>
                </w:pPr>
                <w:r w:rsidRPr="0008747B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95021173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72F112DA" w14:textId="77777777" w:rsidR="009C5180" w:rsidRPr="00664788" w:rsidRDefault="009C5180" w:rsidP="009C5180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-172282612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256D248A" w14:textId="77777777" w:rsidR="009C5180" w:rsidRPr="00664788" w:rsidRDefault="009C5180" w:rsidP="009C5180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124699922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671F98F9" w14:textId="77777777" w:rsidR="009C5180" w:rsidRPr="00664788" w:rsidRDefault="009C5180" w:rsidP="009C5180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</w:tr>
      <w:tr w:rsidR="009C5180" w:rsidRPr="00664788" w14:paraId="33B6CAFC" w14:textId="77777777" w:rsidTr="00CE7947">
        <w:trPr>
          <w:trHeight w:val="316"/>
        </w:trPr>
        <w:tc>
          <w:tcPr>
            <w:tcW w:w="7015" w:type="dxa"/>
            <w:tcBorders>
              <w:top w:val="single" w:sz="4" w:space="0" w:color="79B8E6" w:themeColor="text2" w:themeTint="66"/>
              <w:left w:val="single" w:sz="4" w:space="0" w:color="79B8E6" w:themeColor="text2" w:themeTint="66"/>
              <w:bottom w:val="single" w:sz="4" w:space="0" w:color="79B8E6" w:themeColor="text2" w:themeTint="66"/>
              <w:right w:val="single" w:sz="4" w:space="0" w:color="79B8E6" w:themeColor="text2" w:themeTint="66"/>
            </w:tcBorders>
            <w:vAlign w:val="center"/>
          </w:tcPr>
          <w:p w14:paraId="24934CC1" w14:textId="77777777" w:rsidR="009C5180" w:rsidRDefault="009C5180" w:rsidP="009C5180">
            <w:r>
              <w:t>Is the chosen scale of appropriate precision?</w:t>
            </w:r>
          </w:p>
        </w:tc>
        <w:sdt>
          <w:sdtPr>
            <w:id w:val="178446012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41F4475A" w14:textId="77777777" w:rsidR="009C5180" w:rsidRPr="00664788" w:rsidRDefault="009C5180" w:rsidP="009C5180">
                <w:pPr>
                  <w:pStyle w:val="table"/>
                  <w:jc w:val="center"/>
                </w:pPr>
                <w:r w:rsidRPr="0008747B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52275429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53622D39" w14:textId="77777777" w:rsidR="009C5180" w:rsidRPr="00664788" w:rsidRDefault="009C5180" w:rsidP="009C5180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-55139031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786DC243" w14:textId="77777777" w:rsidR="009C5180" w:rsidRPr="00664788" w:rsidRDefault="009C5180" w:rsidP="009C5180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-12307456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25C28D63" w14:textId="77777777" w:rsidR="009C5180" w:rsidRPr="00664788" w:rsidRDefault="009C5180" w:rsidP="009C5180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</w:tr>
      <w:tr w:rsidR="009C5180" w:rsidRPr="00664788" w14:paraId="169A66E4" w14:textId="77777777" w:rsidTr="00CE7947">
        <w:trPr>
          <w:trHeight w:val="316"/>
        </w:trPr>
        <w:tc>
          <w:tcPr>
            <w:tcW w:w="7015" w:type="dxa"/>
            <w:tcBorders>
              <w:top w:val="single" w:sz="4" w:space="0" w:color="79B8E6" w:themeColor="text2" w:themeTint="66"/>
              <w:left w:val="single" w:sz="4" w:space="0" w:color="79B8E6" w:themeColor="text2" w:themeTint="66"/>
              <w:bottom w:val="single" w:sz="4" w:space="0" w:color="79B8E6" w:themeColor="text2" w:themeTint="66"/>
              <w:right w:val="single" w:sz="4" w:space="0" w:color="79B8E6" w:themeColor="text2" w:themeTint="66"/>
            </w:tcBorders>
            <w:vAlign w:val="center"/>
          </w:tcPr>
          <w:p w14:paraId="0695EBFC" w14:textId="77777777" w:rsidR="009C5180" w:rsidRDefault="009C5180" w:rsidP="009C5180">
            <w:r>
              <w:t>Is there sufficient spacing between the elements?</w:t>
            </w:r>
          </w:p>
        </w:tc>
        <w:sdt>
          <w:sdtPr>
            <w:id w:val="-151636830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408ACC22" w14:textId="77777777" w:rsidR="009C5180" w:rsidRPr="00664788" w:rsidRDefault="009C5180" w:rsidP="009C5180">
                <w:pPr>
                  <w:pStyle w:val="table"/>
                  <w:jc w:val="center"/>
                </w:pPr>
                <w:r w:rsidRPr="0008747B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-184939933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27C606ED" w14:textId="77777777" w:rsidR="009C5180" w:rsidRPr="00664788" w:rsidRDefault="009C5180" w:rsidP="009C5180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11372218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73046C04" w14:textId="77777777" w:rsidR="009C5180" w:rsidRPr="00664788" w:rsidRDefault="009C5180" w:rsidP="009C5180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82710148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0BB0BEF5" w14:textId="77777777" w:rsidR="009C5180" w:rsidRPr="00664788" w:rsidRDefault="009C5180" w:rsidP="009C5180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</w:tr>
      <w:tr w:rsidR="009C5180" w:rsidRPr="00664788" w14:paraId="45D2E07D" w14:textId="77777777" w:rsidTr="00CE7947">
        <w:trPr>
          <w:trHeight w:val="316"/>
        </w:trPr>
        <w:tc>
          <w:tcPr>
            <w:tcW w:w="7015" w:type="dxa"/>
            <w:tcBorders>
              <w:top w:val="single" w:sz="4" w:space="0" w:color="79B8E6" w:themeColor="text2" w:themeTint="66"/>
              <w:left w:val="single" w:sz="4" w:space="0" w:color="79B8E6" w:themeColor="text2" w:themeTint="66"/>
              <w:bottom w:val="single" w:sz="4" w:space="0" w:color="79B8E6" w:themeColor="text2" w:themeTint="66"/>
              <w:right w:val="single" w:sz="4" w:space="0" w:color="79B8E6" w:themeColor="text2" w:themeTint="66"/>
            </w:tcBorders>
            <w:vAlign w:val="center"/>
          </w:tcPr>
          <w:p w14:paraId="3C6A00E9" w14:textId="77777777" w:rsidR="009C5180" w:rsidRDefault="009C5180" w:rsidP="009C5180">
            <w:r>
              <w:t>Did you include legible and informative legend(s)?</w:t>
            </w:r>
          </w:p>
        </w:tc>
        <w:sdt>
          <w:sdtPr>
            <w:id w:val="80027496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49B1BA71" w14:textId="77777777" w:rsidR="009C5180" w:rsidRPr="00664788" w:rsidRDefault="009C5180" w:rsidP="009C5180">
                <w:pPr>
                  <w:pStyle w:val="table"/>
                  <w:jc w:val="center"/>
                </w:pPr>
                <w:r w:rsidRPr="0008747B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89678053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424A6C0C" w14:textId="77777777" w:rsidR="009C5180" w:rsidRPr="00664788" w:rsidRDefault="009C5180" w:rsidP="009C5180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-26639056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3C1FF0E3" w14:textId="77777777" w:rsidR="009C5180" w:rsidRPr="00664788" w:rsidRDefault="009C5180" w:rsidP="009C5180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60000276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3068F6DA" w14:textId="77777777" w:rsidR="009C5180" w:rsidRPr="00664788" w:rsidRDefault="009C5180" w:rsidP="009C5180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</w:tr>
      <w:tr w:rsidR="009C5180" w:rsidRPr="00664788" w14:paraId="1CCDFEE0" w14:textId="77777777" w:rsidTr="00CE7947">
        <w:trPr>
          <w:trHeight w:val="316"/>
        </w:trPr>
        <w:tc>
          <w:tcPr>
            <w:tcW w:w="7015" w:type="dxa"/>
            <w:tcBorders>
              <w:top w:val="single" w:sz="4" w:space="0" w:color="79B8E6" w:themeColor="text2" w:themeTint="66"/>
              <w:left w:val="single" w:sz="4" w:space="0" w:color="79B8E6" w:themeColor="text2" w:themeTint="66"/>
              <w:bottom w:val="single" w:sz="4" w:space="0" w:color="79B8E6" w:themeColor="text2" w:themeTint="66"/>
              <w:right w:val="single" w:sz="4" w:space="0" w:color="79B8E6" w:themeColor="text2" w:themeTint="66"/>
            </w:tcBorders>
            <w:vAlign w:val="center"/>
          </w:tcPr>
          <w:p w14:paraId="45FAE657" w14:textId="77777777" w:rsidR="009C5180" w:rsidRDefault="009C5180" w:rsidP="009C5180">
            <w:r>
              <w:t>Are appropriate labels/annotations provided?</w:t>
            </w:r>
          </w:p>
        </w:tc>
        <w:sdt>
          <w:sdtPr>
            <w:id w:val="115032910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456363A8" w14:textId="77777777" w:rsidR="009C5180" w:rsidRPr="00664788" w:rsidRDefault="009C5180" w:rsidP="009C5180">
                <w:pPr>
                  <w:pStyle w:val="table"/>
                  <w:jc w:val="center"/>
                </w:pPr>
                <w:r w:rsidRPr="0008747B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139416710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10F30BE3" w14:textId="77777777" w:rsidR="009C5180" w:rsidRPr="00664788" w:rsidRDefault="009C5180" w:rsidP="009C5180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148974959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571BAD80" w14:textId="77777777" w:rsidR="009C5180" w:rsidRPr="00664788" w:rsidRDefault="009C5180" w:rsidP="009C5180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165849538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5BDBDD84" w14:textId="77777777" w:rsidR="009C5180" w:rsidRPr="00664788" w:rsidRDefault="009C5180" w:rsidP="009C5180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</w:tr>
      <w:tr w:rsidR="009C5180" w:rsidRPr="00664788" w14:paraId="63E40F76" w14:textId="77777777" w:rsidTr="00CE7947">
        <w:trPr>
          <w:trHeight w:val="316"/>
        </w:trPr>
        <w:tc>
          <w:tcPr>
            <w:tcW w:w="7015" w:type="dxa"/>
            <w:tcBorders>
              <w:top w:val="single" w:sz="4" w:space="0" w:color="79B8E6" w:themeColor="text2" w:themeTint="66"/>
              <w:left w:val="single" w:sz="4" w:space="0" w:color="79B8E6" w:themeColor="text2" w:themeTint="66"/>
              <w:bottom w:val="single" w:sz="4" w:space="0" w:color="79B8E6" w:themeColor="text2" w:themeTint="66"/>
              <w:right w:val="single" w:sz="4" w:space="0" w:color="79B8E6" w:themeColor="text2" w:themeTint="66"/>
            </w:tcBorders>
            <w:vAlign w:val="center"/>
          </w:tcPr>
          <w:p w14:paraId="25B79CC3" w14:textId="77777777" w:rsidR="009C5180" w:rsidRDefault="009C5180" w:rsidP="009C5180">
            <w:r>
              <w:t>Is the chart text readable, clear and concise?</w:t>
            </w:r>
          </w:p>
        </w:tc>
        <w:sdt>
          <w:sdtPr>
            <w:id w:val="-112870175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10059FF6" w14:textId="77777777" w:rsidR="009C5180" w:rsidRPr="00664788" w:rsidRDefault="009C5180" w:rsidP="009C5180">
                <w:pPr>
                  <w:pStyle w:val="table"/>
                  <w:jc w:val="center"/>
                </w:pPr>
                <w:r w:rsidRPr="0008747B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-16949327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42D65FE8" w14:textId="77777777" w:rsidR="009C5180" w:rsidRPr="00664788" w:rsidRDefault="009C5180" w:rsidP="009C5180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-102724620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352A2252" w14:textId="77777777" w:rsidR="009C5180" w:rsidRPr="00664788" w:rsidRDefault="009C5180" w:rsidP="009C5180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160368719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2C7371DE" w14:textId="77777777" w:rsidR="009C5180" w:rsidRPr="00664788" w:rsidRDefault="009C5180" w:rsidP="009C5180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</w:tr>
      <w:tr w:rsidR="009C5180" w:rsidRPr="00664788" w14:paraId="35CEA9A4" w14:textId="77777777" w:rsidTr="00CE7947">
        <w:trPr>
          <w:trHeight w:val="316"/>
        </w:trPr>
        <w:tc>
          <w:tcPr>
            <w:tcW w:w="7015" w:type="dxa"/>
            <w:tcBorders>
              <w:top w:val="single" w:sz="4" w:space="0" w:color="79B8E6" w:themeColor="text2" w:themeTint="66"/>
              <w:left w:val="single" w:sz="4" w:space="0" w:color="79B8E6" w:themeColor="text2" w:themeTint="66"/>
              <w:bottom w:val="single" w:sz="4" w:space="0" w:color="79B8E6" w:themeColor="text2" w:themeTint="66"/>
              <w:right w:val="single" w:sz="4" w:space="0" w:color="79B8E6" w:themeColor="text2" w:themeTint="66"/>
            </w:tcBorders>
            <w:vAlign w:val="center"/>
          </w:tcPr>
          <w:p w14:paraId="3F321C73" w14:textId="77777777" w:rsidR="009C5180" w:rsidRDefault="009C5180" w:rsidP="009C5180">
            <w:r>
              <w:t>Is the text relevant and hierarchical?</w:t>
            </w:r>
          </w:p>
        </w:tc>
        <w:sdt>
          <w:sdtPr>
            <w:id w:val="-146203034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007A47EA" w14:textId="77777777" w:rsidR="009C5180" w:rsidRPr="00664788" w:rsidRDefault="009C5180" w:rsidP="009C5180">
                <w:pPr>
                  <w:pStyle w:val="table"/>
                  <w:jc w:val="center"/>
                </w:pPr>
                <w:r w:rsidRPr="0008747B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91459412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6E259134" w14:textId="77777777" w:rsidR="009C5180" w:rsidRPr="00664788" w:rsidRDefault="009C5180" w:rsidP="009C5180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204570170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324076BF" w14:textId="77777777" w:rsidR="009C5180" w:rsidRPr="00664788" w:rsidRDefault="009C5180" w:rsidP="009C5180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124260329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6E185054" w14:textId="77777777" w:rsidR="009C5180" w:rsidRPr="00664788" w:rsidRDefault="009C5180" w:rsidP="009C5180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</w:tr>
      <w:tr w:rsidR="009C5180" w:rsidRPr="00664788" w14:paraId="514B05F1" w14:textId="77777777" w:rsidTr="00CE7947">
        <w:trPr>
          <w:trHeight w:val="316"/>
        </w:trPr>
        <w:tc>
          <w:tcPr>
            <w:tcW w:w="7015" w:type="dxa"/>
            <w:tcBorders>
              <w:top w:val="single" w:sz="4" w:space="0" w:color="79B8E6" w:themeColor="text2" w:themeTint="66"/>
              <w:left w:val="single" w:sz="4" w:space="0" w:color="79B8E6" w:themeColor="text2" w:themeTint="66"/>
              <w:bottom w:val="single" w:sz="4" w:space="0" w:color="79B8E6" w:themeColor="text2" w:themeTint="66"/>
              <w:right w:val="single" w:sz="4" w:space="0" w:color="79B8E6" w:themeColor="text2" w:themeTint="66"/>
            </w:tcBorders>
            <w:vAlign w:val="center"/>
          </w:tcPr>
          <w:p w14:paraId="544ECD9F" w14:textId="77777777" w:rsidR="009C5180" w:rsidRDefault="009C5180" w:rsidP="009C5180">
            <w:r>
              <w:t>Did you use distinct markers to cleverly represent data?</w:t>
            </w:r>
          </w:p>
        </w:tc>
        <w:sdt>
          <w:sdtPr>
            <w:id w:val="-173853552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6E332CD1" w14:textId="77777777" w:rsidR="009C5180" w:rsidRPr="00664788" w:rsidRDefault="009C5180" w:rsidP="009C5180">
                <w:pPr>
                  <w:pStyle w:val="table"/>
                  <w:jc w:val="center"/>
                </w:pPr>
                <w:r w:rsidRPr="0008747B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-142456591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3C4B48E2" w14:textId="77777777" w:rsidR="009C5180" w:rsidRPr="00664788" w:rsidRDefault="009C5180" w:rsidP="009C5180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-74271964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2F37E2CA" w14:textId="77777777" w:rsidR="009C5180" w:rsidRPr="00664788" w:rsidRDefault="009C5180" w:rsidP="009C5180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164723688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0E042D50" w14:textId="77777777" w:rsidR="009C5180" w:rsidRPr="00664788" w:rsidRDefault="009C5180" w:rsidP="009C5180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</w:tr>
      <w:tr w:rsidR="009C5180" w:rsidRPr="00664788" w14:paraId="6CB50F4E" w14:textId="77777777" w:rsidTr="00CE7947">
        <w:trPr>
          <w:trHeight w:val="316"/>
        </w:trPr>
        <w:tc>
          <w:tcPr>
            <w:tcW w:w="7015" w:type="dxa"/>
            <w:tcBorders>
              <w:top w:val="single" w:sz="4" w:space="0" w:color="79B8E6" w:themeColor="text2" w:themeTint="66"/>
              <w:left w:val="single" w:sz="4" w:space="0" w:color="79B8E6" w:themeColor="text2" w:themeTint="66"/>
              <w:bottom w:val="single" w:sz="4" w:space="0" w:color="79B8E6" w:themeColor="text2" w:themeTint="66"/>
              <w:right w:val="single" w:sz="4" w:space="0" w:color="79B8E6" w:themeColor="text2" w:themeTint="66"/>
            </w:tcBorders>
            <w:vAlign w:val="center"/>
          </w:tcPr>
          <w:p w14:paraId="462FCB03" w14:textId="77777777" w:rsidR="009C5180" w:rsidRDefault="009C5180" w:rsidP="009C5180">
            <w:r>
              <w:t>Are the markers, symbols and annotations appropriate?</w:t>
            </w:r>
          </w:p>
        </w:tc>
        <w:sdt>
          <w:sdtPr>
            <w:id w:val="196623399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328C117A" w14:textId="77777777" w:rsidR="009C5180" w:rsidRPr="00664788" w:rsidRDefault="009C5180" w:rsidP="009C5180">
                <w:pPr>
                  <w:pStyle w:val="table"/>
                  <w:jc w:val="center"/>
                </w:pPr>
                <w:r w:rsidRPr="0008747B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57038863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42873190" w14:textId="77777777" w:rsidR="009C5180" w:rsidRPr="00664788" w:rsidRDefault="009C5180" w:rsidP="009C5180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-99240575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57853CA6" w14:textId="77777777" w:rsidR="009C5180" w:rsidRPr="00664788" w:rsidRDefault="009C5180" w:rsidP="009C5180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-36181762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2D749641" w14:textId="77777777" w:rsidR="009C5180" w:rsidRPr="00664788" w:rsidRDefault="009C5180" w:rsidP="009C5180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</w:tr>
      <w:tr w:rsidR="009C5180" w:rsidRPr="00664788" w14:paraId="16E0E3DB" w14:textId="77777777" w:rsidTr="00CE7947">
        <w:trPr>
          <w:trHeight w:val="316"/>
        </w:trPr>
        <w:tc>
          <w:tcPr>
            <w:tcW w:w="7015" w:type="dxa"/>
            <w:tcBorders>
              <w:top w:val="single" w:sz="4" w:space="0" w:color="79B8E6" w:themeColor="text2" w:themeTint="66"/>
              <w:left w:val="single" w:sz="4" w:space="0" w:color="79B8E6" w:themeColor="text2" w:themeTint="66"/>
              <w:bottom w:val="single" w:sz="4" w:space="0" w:color="79B8E6" w:themeColor="text2" w:themeTint="66"/>
              <w:right w:val="single" w:sz="4" w:space="0" w:color="79B8E6" w:themeColor="text2" w:themeTint="66"/>
            </w:tcBorders>
            <w:vAlign w:val="center"/>
          </w:tcPr>
          <w:p w14:paraId="79191F6A" w14:textId="77777777" w:rsidR="009C5180" w:rsidRDefault="009C5180" w:rsidP="009C5180">
            <w:r>
              <w:t>Is the color schema appropriate?</w:t>
            </w:r>
          </w:p>
        </w:tc>
        <w:sdt>
          <w:sdtPr>
            <w:id w:val="-166492301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53D71DEB" w14:textId="77777777" w:rsidR="009C5180" w:rsidRPr="00664788" w:rsidRDefault="009C5180" w:rsidP="009C5180">
                <w:pPr>
                  <w:pStyle w:val="table"/>
                  <w:jc w:val="center"/>
                </w:pPr>
                <w:r w:rsidRPr="0008747B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-146719710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7EA3964F" w14:textId="77777777" w:rsidR="009C5180" w:rsidRPr="00664788" w:rsidRDefault="009C5180" w:rsidP="009C5180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39795433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64CA6203" w14:textId="77777777" w:rsidR="009C5180" w:rsidRPr="00664788" w:rsidRDefault="009C5180" w:rsidP="009C5180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203205859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431EFD1C" w14:textId="77777777" w:rsidR="009C5180" w:rsidRPr="00664788" w:rsidRDefault="009C5180" w:rsidP="009C5180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</w:tr>
      <w:tr w:rsidR="009C5180" w:rsidRPr="00664788" w14:paraId="43DC822B" w14:textId="77777777" w:rsidTr="00CE7947">
        <w:trPr>
          <w:trHeight w:val="316"/>
        </w:trPr>
        <w:tc>
          <w:tcPr>
            <w:tcW w:w="7015" w:type="dxa"/>
            <w:tcBorders>
              <w:top w:val="single" w:sz="4" w:space="0" w:color="79B8E6" w:themeColor="text2" w:themeTint="66"/>
              <w:left w:val="single" w:sz="4" w:space="0" w:color="79B8E6" w:themeColor="text2" w:themeTint="66"/>
              <w:bottom w:val="single" w:sz="4" w:space="0" w:color="79B8E6" w:themeColor="text2" w:themeTint="66"/>
              <w:right w:val="single" w:sz="4" w:space="0" w:color="79B8E6" w:themeColor="text2" w:themeTint="66"/>
            </w:tcBorders>
            <w:vAlign w:val="center"/>
          </w:tcPr>
          <w:p w14:paraId="4C920360" w14:textId="77777777" w:rsidR="009C5180" w:rsidRDefault="009C5180" w:rsidP="009C5180">
            <w:r>
              <w:t>Did you choose mild/muted colors, avoiding bright colors?</w:t>
            </w:r>
          </w:p>
        </w:tc>
        <w:sdt>
          <w:sdtPr>
            <w:id w:val="-29105911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18986A45" w14:textId="77777777" w:rsidR="009C5180" w:rsidRPr="00664788" w:rsidRDefault="009C5180" w:rsidP="009C5180">
                <w:pPr>
                  <w:pStyle w:val="table"/>
                  <w:jc w:val="center"/>
                </w:pPr>
                <w:r w:rsidRPr="0008747B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77922103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2A319E3A" w14:textId="77777777" w:rsidR="009C5180" w:rsidRPr="00664788" w:rsidRDefault="009C5180" w:rsidP="009C5180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-69869863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4C8FE3A6" w14:textId="77777777" w:rsidR="009C5180" w:rsidRPr="00664788" w:rsidRDefault="009C5180" w:rsidP="009C5180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-50236077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471D2335" w14:textId="77777777" w:rsidR="009C5180" w:rsidRPr="00664788" w:rsidRDefault="009C5180" w:rsidP="009C5180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</w:tr>
      <w:tr w:rsidR="009C5180" w:rsidRPr="00664788" w14:paraId="2E349D27" w14:textId="77777777" w:rsidTr="00CE7947">
        <w:trPr>
          <w:trHeight w:val="316"/>
        </w:trPr>
        <w:tc>
          <w:tcPr>
            <w:tcW w:w="7015" w:type="dxa"/>
            <w:tcBorders>
              <w:top w:val="single" w:sz="4" w:space="0" w:color="79B8E6" w:themeColor="text2" w:themeTint="66"/>
              <w:left w:val="single" w:sz="4" w:space="0" w:color="79B8E6" w:themeColor="text2" w:themeTint="66"/>
              <w:bottom w:val="single" w:sz="4" w:space="0" w:color="79B8E6" w:themeColor="text2" w:themeTint="66"/>
              <w:right w:val="single" w:sz="4" w:space="0" w:color="79B8E6" w:themeColor="text2" w:themeTint="66"/>
            </w:tcBorders>
            <w:vAlign w:val="center"/>
          </w:tcPr>
          <w:p w14:paraId="7D7A8442" w14:textId="77777777" w:rsidR="009C5180" w:rsidRDefault="009C5180" w:rsidP="009C5180">
            <w:r>
              <w:t>Did you choose distinct colors to represent distinct data?</w:t>
            </w:r>
          </w:p>
        </w:tc>
        <w:sdt>
          <w:sdtPr>
            <w:id w:val="-51422401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6030D39B" w14:textId="77777777" w:rsidR="009C5180" w:rsidRPr="00664788" w:rsidRDefault="009C5180" w:rsidP="009C5180">
                <w:pPr>
                  <w:pStyle w:val="table"/>
                  <w:jc w:val="center"/>
                </w:pPr>
                <w:r w:rsidRPr="0008747B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-188000206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4C32D66C" w14:textId="77777777" w:rsidR="009C5180" w:rsidRPr="00664788" w:rsidRDefault="009C5180" w:rsidP="009C5180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-112754317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5558C367" w14:textId="77777777" w:rsidR="009C5180" w:rsidRPr="00664788" w:rsidRDefault="009C5180" w:rsidP="009C5180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-41848291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494D1BE9" w14:textId="77777777" w:rsidR="009C5180" w:rsidRPr="00664788" w:rsidRDefault="009C5180" w:rsidP="009C5180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</w:tr>
      <w:tr w:rsidR="008475F9" w:rsidRPr="00664788" w14:paraId="70A55E1B" w14:textId="77777777" w:rsidTr="003904B6">
        <w:trPr>
          <w:trHeight w:val="316"/>
        </w:trPr>
        <w:tc>
          <w:tcPr>
            <w:tcW w:w="10705" w:type="dxa"/>
            <w:gridSpan w:val="5"/>
            <w:tcBorders>
              <w:top w:val="single" w:sz="4" w:space="0" w:color="79B8E6" w:themeColor="text2" w:themeTint="66"/>
              <w:left w:val="single" w:sz="4" w:space="0" w:color="79B8E6" w:themeColor="text2" w:themeTint="66"/>
              <w:bottom w:val="single" w:sz="4" w:space="0" w:color="79B8E6" w:themeColor="text2" w:themeTint="66"/>
              <w:right w:val="single" w:sz="4" w:space="0" w:color="79B8E6" w:themeColor="text2" w:themeTint="66"/>
            </w:tcBorders>
            <w:vAlign w:val="center"/>
          </w:tcPr>
          <w:p w14:paraId="4F8D092A" w14:textId="6CD1FF02" w:rsidR="008475F9" w:rsidRPr="008475F9" w:rsidRDefault="008475F9" w:rsidP="009C5180">
            <w:pPr>
              <w:pStyle w:val="table"/>
              <w:jc w:val="center"/>
              <w:rPr>
                <w:i/>
              </w:rPr>
            </w:pPr>
            <w:r w:rsidRPr="008475F9">
              <w:rPr>
                <w:i/>
              </w:rPr>
              <w:t>Continued in Page 2..</w:t>
            </w:r>
          </w:p>
        </w:tc>
      </w:tr>
      <w:tr w:rsidR="008475F9" w:rsidRPr="00664788" w14:paraId="2524219C" w14:textId="77777777" w:rsidTr="00CE7947">
        <w:trPr>
          <w:trHeight w:val="316"/>
        </w:trPr>
        <w:tc>
          <w:tcPr>
            <w:tcW w:w="7015" w:type="dxa"/>
            <w:vMerge w:val="restart"/>
            <w:tcBorders>
              <w:top w:val="single" w:sz="4" w:space="0" w:color="79B8E6" w:themeColor="text2" w:themeTint="66"/>
              <w:left w:val="single" w:sz="4" w:space="0" w:color="79B8E6" w:themeColor="text2" w:themeTint="66"/>
              <w:right w:val="single" w:sz="4" w:space="0" w:color="79B8E6" w:themeColor="text2" w:themeTint="66"/>
            </w:tcBorders>
            <w:shd w:val="clear" w:color="auto" w:fill="D3F5F7" w:themeFill="accent1" w:themeFillTint="33"/>
            <w:vAlign w:val="center"/>
          </w:tcPr>
          <w:p w14:paraId="337D9D09" w14:textId="5801E3DA" w:rsidR="008475F9" w:rsidRPr="004C05F4" w:rsidRDefault="008475F9" w:rsidP="008475F9">
            <w:pPr>
              <w:pStyle w:val="largetext"/>
              <w:rPr>
                <w:rFonts w:ascii="Bahnschrift Condensed" w:hAnsi="Bahnschrift Condensed"/>
                <w:sz w:val="24"/>
              </w:rPr>
            </w:pPr>
            <w:r w:rsidRPr="008475F9">
              <w:rPr>
                <w:rFonts w:ascii="Arial" w:hAnsi="Arial" w:cs="Arial"/>
                <w:b/>
                <w:sz w:val="22"/>
              </w:rPr>
              <w:lastRenderedPageBreak/>
              <w:t>Did you ensure the following:</w:t>
            </w:r>
          </w:p>
        </w:tc>
        <w:tc>
          <w:tcPr>
            <w:tcW w:w="1890" w:type="dxa"/>
            <w:gridSpan w:val="2"/>
            <w:tcBorders>
              <w:top w:val="single" w:sz="4" w:space="0" w:color="79B8E6" w:themeColor="text2" w:themeTint="66"/>
              <w:left w:val="single" w:sz="4" w:space="0" w:color="79B8E6" w:themeColor="text2" w:themeTint="66"/>
              <w:bottom w:val="single" w:sz="4" w:space="0" w:color="79B8E6" w:themeColor="text2" w:themeTint="66"/>
              <w:right w:val="single" w:sz="4" w:space="0" w:color="79B8E6" w:themeColor="text2" w:themeTint="66"/>
            </w:tcBorders>
            <w:shd w:val="clear" w:color="auto" w:fill="D3F5F7" w:themeFill="accent1" w:themeFillTint="33"/>
            <w:vAlign w:val="center"/>
          </w:tcPr>
          <w:p w14:paraId="74FE4120" w14:textId="183C6D60" w:rsidR="008475F9" w:rsidRPr="00985782" w:rsidRDefault="008475F9" w:rsidP="008475F9">
            <w:pPr>
              <w:pStyle w:val="largetext"/>
              <w:jc w:val="center"/>
              <w:rPr>
                <w:rFonts w:ascii="Bahnschrift Condensed" w:hAnsi="Bahnschrift Condensed"/>
              </w:rPr>
            </w:pPr>
            <w:r w:rsidRPr="008475F9">
              <w:rPr>
                <w:rFonts w:ascii="Arial" w:hAnsi="Arial" w:cs="Arial"/>
                <w:b/>
                <w:sz w:val="22"/>
              </w:rPr>
              <w:t>Yes</w:t>
            </w:r>
          </w:p>
        </w:tc>
        <w:tc>
          <w:tcPr>
            <w:tcW w:w="1800" w:type="dxa"/>
            <w:gridSpan w:val="2"/>
            <w:tcBorders>
              <w:top w:val="single" w:sz="4" w:space="0" w:color="79B8E6" w:themeColor="text2" w:themeTint="66"/>
              <w:left w:val="single" w:sz="4" w:space="0" w:color="79B8E6" w:themeColor="text2" w:themeTint="66"/>
              <w:bottom w:val="single" w:sz="4" w:space="0" w:color="79B8E6" w:themeColor="text2" w:themeTint="66"/>
              <w:right w:val="single" w:sz="4" w:space="0" w:color="79B8E6" w:themeColor="text2" w:themeTint="66"/>
            </w:tcBorders>
            <w:shd w:val="clear" w:color="auto" w:fill="D3F5F7" w:themeFill="accent1" w:themeFillTint="33"/>
            <w:vAlign w:val="center"/>
          </w:tcPr>
          <w:p w14:paraId="5915672D" w14:textId="70595EC7" w:rsidR="008475F9" w:rsidRDefault="008475F9" w:rsidP="008475F9">
            <w:pPr>
              <w:pStyle w:val="largetext"/>
              <w:jc w:val="center"/>
            </w:pPr>
            <w:r w:rsidRPr="008475F9">
              <w:rPr>
                <w:rFonts w:ascii="Arial" w:hAnsi="Arial" w:cs="Arial"/>
                <w:b/>
                <w:sz w:val="22"/>
              </w:rPr>
              <w:t>No</w:t>
            </w:r>
          </w:p>
        </w:tc>
      </w:tr>
      <w:tr w:rsidR="008475F9" w:rsidRPr="00664788" w14:paraId="2D1366EC" w14:textId="77777777" w:rsidTr="00CE7947">
        <w:trPr>
          <w:trHeight w:val="316"/>
        </w:trPr>
        <w:tc>
          <w:tcPr>
            <w:tcW w:w="7015" w:type="dxa"/>
            <w:vMerge/>
            <w:tcBorders>
              <w:left w:val="single" w:sz="4" w:space="0" w:color="79B8E6" w:themeColor="text2" w:themeTint="66"/>
              <w:bottom w:val="single" w:sz="4" w:space="0" w:color="79B8E6" w:themeColor="text2" w:themeTint="66"/>
              <w:right w:val="single" w:sz="4" w:space="0" w:color="79B8E6" w:themeColor="text2" w:themeTint="66"/>
            </w:tcBorders>
            <w:shd w:val="clear" w:color="auto" w:fill="A8EBEF" w:themeFill="accent1" w:themeFillTint="66"/>
            <w:vAlign w:val="center"/>
          </w:tcPr>
          <w:p w14:paraId="762A259A" w14:textId="77777777" w:rsidR="008475F9" w:rsidRPr="004C05F4" w:rsidRDefault="008475F9" w:rsidP="008475F9">
            <w:pPr>
              <w:pStyle w:val="largetext"/>
              <w:rPr>
                <w:rFonts w:ascii="Bahnschrift Condensed" w:hAnsi="Bahnschrift Condensed"/>
                <w:sz w:val="24"/>
              </w:rPr>
            </w:pPr>
          </w:p>
        </w:tc>
        <w:tc>
          <w:tcPr>
            <w:tcW w:w="990" w:type="dxa"/>
            <w:tcBorders>
              <w:top w:val="single" w:sz="4" w:space="0" w:color="79B8E6" w:themeColor="text2" w:themeTint="66"/>
              <w:left w:val="single" w:sz="4" w:space="0" w:color="79B8E6" w:themeColor="text2" w:themeTint="66"/>
              <w:bottom w:val="single" w:sz="4" w:space="0" w:color="79B8E6" w:themeColor="text2" w:themeTint="66"/>
              <w:right w:val="single" w:sz="4" w:space="0" w:color="79B8E6" w:themeColor="text2" w:themeTint="66"/>
            </w:tcBorders>
            <w:shd w:val="clear" w:color="auto" w:fill="D3F5F7" w:themeFill="accent1" w:themeFillTint="33"/>
            <w:vAlign w:val="center"/>
          </w:tcPr>
          <w:p w14:paraId="49F16D2C" w14:textId="267F3C7D" w:rsidR="008475F9" w:rsidRPr="004E579B" w:rsidRDefault="008475F9" w:rsidP="008475F9">
            <w:pPr>
              <w:pStyle w:val="largetext"/>
              <w:jc w:val="center"/>
              <w:rPr>
                <w:rFonts w:ascii="Bahnschrift Condensed" w:hAnsi="Bahnschrift Condensed"/>
                <w:sz w:val="20"/>
              </w:rPr>
            </w:pPr>
            <w:r w:rsidRPr="008475F9">
              <w:rPr>
                <w:rFonts w:ascii="Arial" w:hAnsi="Arial" w:cs="Arial"/>
                <w:b/>
                <w:sz w:val="20"/>
              </w:rPr>
              <w:t>Done</w:t>
            </w:r>
          </w:p>
        </w:tc>
        <w:tc>
          <w:tcPr>
            <w:tcW w:w="900" w:type="dxa"/>
            <w:tcBorders>
              <w:top w:val="single" w:sz="4" w:space="0" w:color="79B8E6" w:themeColor="text2" w:themeTint="66"/>
              <w:left w:val="single" w:sz="4" w:space="0" w:color="79B8E6" w:themeColor="text2" w:themeTint="66"/>
              <w:bottom w:val="single" w:sz="4" w:space="0" w:color="79B8E6" w:themeColor="text2" w:themeTint="66"/>
              <w:right w:val="single" w:sz="4" w:space="0" w:color="79B8E6" w:themeColor="text2" w:themeTint="66"/>
            </w:tcBorders>
            <w:shd w:val="clear" w:color="auto" w:fill="D3F5F7" w:themeFill="accent1" w:themeFillTint="33"/>
            <w:vAlign w:val="center"/>
          </w:tcPr>
          <w:p w14:paraId="4DF5FDEF" w14:textId="12C00759" w:rsidR="008475F9" w:rsidRPr="004E579B" w:rsidRDefault="008475F9" w:rsidP="008475F9">
            <w:pPr>
              <w:pStyle w:val="largetext"/>
              <w:jc w:val="center"/>
              <w:rPr>
                <w:rFonts w:ascii="Bahnschrift Condensed" w:hAnsi="Bahnschrift Condensed"/>
                <w:sz w:val="20"/>
              </w:rPr>
            </w:pPr>
            <w:r w:rsidRPr="008475F9">
              <w:rPr>
                <w:rFonts w:ascii="Arial" w:hAnsi="Arial" w:cs="Arial"/>
                <w:b/>
                <w:sz w:val="20"/>
              </w:rPr>
              <w:t>Partial</w:t>
            </w:r>
          </w:p>
        </w:tc>
        <w:tc>
          <w:tcPr>
            <w:tcW w:w="900" w:type="dxa"/>
            <w:tcBorders>
              <w:top w:val="single" w:sz="4" w:space="0" w:color="79B8E6" w:themeColor="text2" w:themeTint="66"/>
              <w:left w:val="single" w:sz="4" w:space="0" w:color="79B8E6" w:themeColor="text2" w:themeTint="66"/>
              <w:bottom w:val="single" w:sz="4" w:space="0" w:color="79B8E6" w:themeColor="text2" w:themeTint="66"/>
              <w:right w:val="single" w:sz="4" w:space="0" w:color="79B8E6" w:themeColor="text2" w:themeTint="66"/>
            </w:tcBorders>
            <w:shd w:val="clear" w:color="auto" w:fill="D3F5F7" w:themeFill="accent1" w:themeFillTint="33"/>
            <w:vAlign w:val="center"/>
          </w:tcPr>
          <w:p w14:paraId="711BA891" w14:textId="77777777" w:rsidR="008475F9" w:rsidRPr="004E579B" w:rsidRDefault="008475F9" w:rsidP="008475F9">
            <w:pPr>
              <w:pStyle w:val="largetext"/>
              <w:jc w:val="center"/>
              <w:rPr>
                <w:rFonts w:ascii="Bahnschrift Condensed" w:hAnsi="Bahnschrift Condensed"/>
                <w:sz w:val="20"/>
              </w:rPr>
            </w:pPr>
            <w:r w:rsidRPr="008475F9">
              <w:rPr>
                <w:rFonts w:ascii="Arial" w:hAnsi="Arial" w:cs="Arial"/>
                <w:b/>
                <w:sz w:val="20"/>
              </w:rPr>
              <w:t>To-do</w:t>
            </w:r>
          </w:p>
        </w:tc>
        <w:tc>
          <w:tcPr>
            <w:tcW w:w="900" w:type="dxa"/>
            <w:tcBorders>
              <w:top w:val="single" w:sz="4" w:space="0" w:color="79B8E6" w:themeColor="text2" w:themeTint="66"/>
              <w:left w:val="single" w:sz="4" w:space="0" w:color="79B8E6" w:themeColor="text2" w:themeTint="66"/>
              <w:bottom w:val="single" w:sz="4" w:space="0" w:color="79B8E6" w:themeColor="text2" w:themeTint="66"/>
              <w:right w:val="single" w:sz="4" w:space="0" w:color="79B8E6" w:themeColor="text2" w:themeTint="66"/>
            </w:tcBorders>
            <w:shd w:val="clear" w:color="auto" w:fill="D3F5F7" w:themeFill="accent1" w:themeFillTint="33"/>
            <w:vAlign w:val="center"/>
          </w:tcPr>
          <w:p w14:paraId="4D1EAE59" w14:textId="08E48F7E" w:rsidR="008475F9" w:rsidRPr="004E579B" w:rsidRDefault="008475F9" w:rsidP="008475F9">
            <w:pPr>
              <w:pStyle w:val="largetext"/>
              <w:jc w:val="center"/>
              <w:rPr>
                <w:rFonts w:ascii="Bahnschrift Condensed" w:hAnsi="Bahnschrift Condensed"/>
                <w:sz w:val="20"/>
              </w:rPr>
            </w:pPr>
            <w:r w:rsidRPr="008475F9">
              <w:rPr>
                <w:rFonts w:ascii="Arial" w:hAnsi="Arial" w:cs="Arial"/>
                <w:b/>
                <w:sz w:val="20"/>
              </w:rPr>
              <w:t>Done</w:t>
            </w:r>
          </w:p>
        </w:tc>
      </w:tr>
      <w:tr w:rsidR="00CE7947" w:rsidRPr="00664788" w14:paraId="25F41805" w14:textId="77777777" w:rsidTr="00CE7947">
        <w:trPr>
          <w:trHeight w:val="316"/>
        </w:trPr>
        <w:tc>
          <w:tcPr>
            <w:tcW w:w="7015" w:type="dxa"/>
            <w:tcBorders>
              <w:top w:val="single" w:sz="4" w:space="0" w:color="79B8E6" w:themeColor="text2" w:themeTint="66"/>
              <w:left w:val="single" w:sz="4" w:space="0" w:color="79B8E6" w:themeColor="text2" w:themeTint="66"/>
              <w:bottom w:val="single" w:sz="4" w:space="0" w:color="79B8E6" w:themeColor="text2" w:themeTint="66"/>
              <w:right w:val="single" w:sz="4" w:space="0" w:color="79B8E6" w:themeColor="text2" w:themeTint="66"/>
            </w:tcBorders>
            <w:vAlign w:val="center"/>
          </w:tcPr>
          <w:p w14:paraId="5C60365D" w14:textId="77777777" w:rsidR="00CE7947" w:rsidRPr="00664788" w:rsidRDefault="00CE7947" w:rsidP="00CE7947">
            <w:pPr>
              <w:pStyle w:val="table"/>
            </w:pPr>
            <w:r>
              <w:t>Is the color palette suitable for the color-blind (such as avoid red-green schema)?</w:t>
            </w:r>
          </w:p>
        </w:tc>
        <w:sdt>
          <w:sdtPr>
            <w:id w:val="3948299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72126453" w14:textId="77777777" w:rsidR="00CE7947" w:rsidRPr="00664788" w:rsidRDefault="00CE7947" w:rsidP="00CE7947">
                <w:pPr>
                  <w:pStyle w:val="table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73778754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469FBC7D" w14:textId="77777777" w:rsidR="00CE7947" w:rsidRPr="00664788" w:rsidRDefault="00CE7947" w:rsidP="00CE7947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-175766237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790ED675" w14:textId="77777777" w:rsidR="00CE7947" w:rsidRPr="00664788" w:rsidRDefault="00CE7947" w:rsidP="00CE7947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-68721836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4946388B" w14:textId="77777777" w:rsidR="00CE7947" w:rsidRPr="00664788" w:rsidRDefault="00CE7947" w:rsidP="00CE7947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</w:tr>
      <w:tr w:rsidR="00CE7947" w:rsidRPr="00664788" w14:paraId="6F9CAB3E" w14:textId="77777777" w:rsidTr="00CE7947">
        <w:trPr>
          <w:trHeight w:val="316"/>
        </w:trPr>
        <w:tc>
          <w:tcPr>
            <w:tcW w:w="7015" w:type="dxa"/>
            <w:tcBorders>
              <w:top w:val="single" w:sz="4" w:space="0" w:color="79B8E6" w:themeColor="text2" w:themeTint="66"/>
              <w:left w:val="single" w:sz="4" w:space="0" w:color="79B8E6" w:themeColor="text2" w:themeTint="66"/>
              <w:bottom w:val="single" w:sz="4" w:space="0" w:color="79B8E6" w:themeColor="text2" w:themeTint="66"/>
              <w:right w:val="single" w:sz="4" w:space="0" w:color="79B8E6" w:themeColor="text2" w:themeTint="66"/>
            </w:tcBorders>
            <w:vAlign w:val="center"/>
          </w:tcPr>
          <w:p w14:paraId="204A4465" w14:textId="77777777" w:rsidR="00CE7947" w:rsidRDefault="00CE7947" w:rsidP="00CE7947">
            <w:r>
              <w:t>Did you avoid unwanted usage of color, graphics and chartjunk?</w:t>
            </w:r>
          </w:p>
        </w:tc>
        <w:sdt>
          <w:sdtPr>
            <w:id w:val="130967252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5C2EA298" w14:textId="77777777" w:rsidR="00CE7947" w:rsidRPr="00664788" w:rsidRDefault="00CE7947" w:rsidP="00CE7947">
                <w:pPr>
                  <w:pStyle w:val="table"/>
                  <w:jc w:val="center"/>
                </w:pPr>
                <w:r w:rsidRPr="0008747B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-127955878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04207B23" w14:textId="77777777" w:rsidR="00CE7947" w:rsidRPr="00664788" w:rsidRDefault="00CE7947" w:rsidP="00CE7947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-161188571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6D209FFD" w14:textId="77777777" w:rsidR="00CE7947" w:rsidRPr="00664788" w:rsidRDefault="00CE7947" w:rsidP="00CE7947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-159269571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17A6A88B" w14:textId="77777777" w:rsidR="00CE7947" w:rsidRPr="00664788" w:rsidRDefault="00CE7947" w:rsidP="00CE7947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</w:tr>
      <w:tr w:rsidR="00CE7947" w:rsidRPr="00664788" w14:paraId="0E374E87" w14:textId="77777777" w:rsidTr="00CE7947">
        <w:trPr>
          <w:trHeight w:val="51"/>
        </w:trPr>
        <w:tc>
          <w:tcPr>
            <w:tcW w:w="7015" w:type="dxa"/>
            <w:tcBorders>
              <w:top w:val="single" w:sz="4" w:space="0" w:color="79B8E6" w:themeColor="text2" w:themeTint="66"/>
              <w:left w:val="single" w:sz="4" w:space="0" w:color="79B8E6" w:themeColor="text2" w:themeTint="66"/>
              <w:bottom w:val="single" w:sz="4" w:space="0" w:color="79B8E6" w:themeColor="text2" w:themeTint="66"/>
              <w:right w:val="single" w:sz="4" w:space="0" w:color="79B8E6" w:themeColor="text2" w:themeTint="66"/>
            </w:tcBorders>
            <w:vAlign w:val="center"/>
          </w:tcPr>
          <w:p w14:paraId="6862660D" w14:textId="77777777" w:rsidR="00CE7947" w:rsidRDefault="00CE7947" w:rsidP="00CE7947">
            <w:r>
              <w:t>Did you maintain good Data-to-ink ratio?</w:t>
            </w:r>
          </w:p>
        </w:tc>
        <w:sdt>
          <w:sdtPr>
            <w:id w:val="58165138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21F1FCBB" w14:textId="77777777" w:rsidR="00CE7947" w:rsidRPr="00664788" w:rsidRDefault="00CE7947" w:rsidP="00CE7947">
                <w:pPr>
                  <w:pStyle w:val="table"/>
                  <w:jc w:val="center"/>
                </w:pPr>
                <w:r w:rsidRPr="0008747B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-23648507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5B795D03" w14:textId="77777777" w:rsidR="00CE7947" w:rsidRPr="00664788" w:rsidRDefault="00CE7947" w:rsidP="00CE7947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90534461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59F21614" w14:textId="77777777" w:rsidR="00CE7947" w:rsidRPr="00664788" w:rsidRDefault="00CE7947" w:rsidP="00CE7947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135453593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3745DCE0" w14:textId="77777777" w:rsidR="00CE7947" w:rsidRPr="00664788" w:rsidRDefault="00CE7947" w:rsidP="00CE7947">
                <w:pPr>
                  <w:pStyle w:val="table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CE7947" w:rsidRPr="00664788" w14:paraId="678F7AE6" w14:textId="77777777" w:rsidTr="00CE7947">
        <w:trPr>
          <w:trHeight w:val="51"/>
        </w:trPr>
        <w:tc>
          <w:tcPr>
            <w:tcW w:w="7015" w:type="dxa"/>
            <w:tcBorders>
              <w:top w:val="single" w:sz="4" w:space="0" w:color="79B8E6" w:themeColor="text2" w:themeTint="66"/>
              <w:left w:val="single" w:sz="4" w:space="0" w:color="79B8E6" w:themeColor="text2" w:themeTint="66"/>
              <w:bottom w:val="single" w:sz="4" w:space="0" w:color="79B8E6" w:themeColor="text2" w:themeTint="66"/>
              <w:right w:val="single" w:sz="4" w:space="0" w:color="79B8E6" w:themeColor="text2" w:themeTint="66"/>
            </w:tcBorders>
            <w:vAlign w:val="center"/>
          </w:tcPr>
          <w:p w14:paraId="7ACC39A7" w14:textId="77777777" w:rsidR="00CE7947" w:rsidRDefault="00CE7947" w:rsidP="00CE7947">
            <w:pPr>
              <w:pStyle w:val="table"/>
            </w:pPr>
            <w:r>
              <w:t>Are missing datapoints/Intervals clearly represented?</w:t>
            </w:r>
          </w:p>
        </w:tc>
        <w:sdt>
          <w:sdtPr>
            <w:id w:val="153315746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07CCA6BF" w14:textId="77777777" w:rsidR="00CE7947" w:rsidRPr="00664788" w:rsidRDefault="00CE7947" w:rsidP="00CE7947">
                <w:pPr>
                  <w:pStyle w:val="table"/>
                  <w:jc w:val="center"/>
                </w:pPr>
                <w:r w:rsidRPr="0008747B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135909158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5125903A" w14:textId="77777777" w:rsidR="00CE7947" w:rsidRPr="00664788" w:rsidRDefault="00CE7947" w:rsidP="00CE7947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-148569348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291AECAB" w14:textId="77777777" w:rsidR="00CE7947" w:rsidRPr="00664788" w:rsidRDefault="00CE7947" w:rsidP="00CE7947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-168782679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08F62FAB" w14:textId="77777777" w:rsidR="00CE7947" w:rsidRPr="00664788" w:rsidRDefault="00CE7947" w:rsidP="00CE7947">
                <w:pPr>
                  <w:pStyle w:val="table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CE7947" w:rsidRPr="00664788" w14:paraId="50A4C70B" w14:textId="77777777" w:rsidTr="00CE7947">
        <w:trPr>
          <w:trHeight w:val="343"/>
        </w:trPr>
        <w:tc>
          <w:tcPr>
            <w:tcW w:w="7015" w:type="dxa"/>
            <w:tcBorders>
              <w:top w:val="single" w:sz="4" w:space="0" w:color="79B8E6" w:themeColor="text2" w:themeTint="66"/>
              <w:left w:val="single" w:sz="4" w:space="0" w:color="79B8E6" w:themeColor="text2" w:themeTint="66"/>
              <w:bottom w:val="single" w:sz="4" w:space="0" w:color="79B8E6" w:themeColor="text2" w:themeTint="66"/>
              <w:right w:val="single" w:sz="4" w:space="0" w:color="79B8E6" w:themeColor="text2" w:themeTint="66"/>
            </w:tcBorders>
            <w:vAlign w:val="center"/>
          </w:tcPr>
          <w:p w14:paraId="066ACA36" w14:textId="77777777" w:rsidR="00CE7947" w:rsidRPr="00664788" w:rsidRDefault="00CE7947" w:rsidP="00CE7947">
            <w:pPr>
              <w:pStyle w:val="table"/>
            </w:pPr>
            <w:r>
              <w:t>Will interactive features enhance the user understanding?</w:t>
            </w:r>
          </w:p>
        </w:tc>
        <w:sdt>
          <w:sdtPr>
            <w:id w:val="139516532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49DC285F" w14:textId="77777777" w:rsidR="00CE7947" w:rsidRPr="00664788" w:rsidRDefault="00CE7947" w:rsidP="00CE7947">
                <w:pPr>
                  <w:pStyle w:val="table"/>
                  <w:jc w:val="center"/>
                </w:pPr>
                <w:r w:rsidRPr="0008747B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106399741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1E05AB8A" w14:textId="77777777" w:rsidR="00CE7947" w:rsidRPr="00664788" w:rsidRDefault="00CE7947" w:rsidP="00CE7947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198257437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5A929D9B" w14:textId="77777777" w:rsidR="00CE7947" w:rsidRPr="00664788" w:rsidRDefault="00CE7947" w:rsidP="00CE7947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79857496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45B5204B" w14:textId="77777777" w:rsidR="00CE7947" w:rsidRPr="00664788" w:rsidRDefault="00CE7947" w:rsidP="00CE7947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</w:tr>
      <w:tr w:rsidR="00CE7947" w:rsidRPr="00664788" w14:paraId="6F5CAA4A" w14:textId="77777777" w:rsidTr="00CE7947">
        <w:trPr>
          <w:trHeight w:val="226"/>
        </w:trPr>
        <w:tc>
          <w:tcPr>
            <w:tcW w:w="7015" w:type="dxa"/>
            <w:tcBorders>
              <w:top w:val="single" w:sz="4" w:space="0" w:color="79B8E6" w:themeColor="text2" w:themeTint="66"/>
              <w:left w:val="single" w:sz="4" w:space="0" w:color="79B8E6" w:themeColor="text2" w:themeTint="66"/>
              <w:bottom w:val="single" w:sz="4" w:space="0" w:color="79B8E6" w:themeColor="text2" w:themeTint="66"/>
              <w:right w:val="single" w:sz="4" w:space="0" w:color="79B8E6" w:themeColor="text2" w:themeTint="66"/>
            </w:tcBorders>
            <w:vAlign w:val="center"/>
          </w:tcPr>
          <w:p w14:paraId="5C74DD1E" w14:textId="77777777" w:rsidR="00CE7947" w:rsidRDefault="00CE7947" w:rsidP="00CE7947">
            <w:r>
              <w:t>Do the annotations/markers emphasize the key elements?</w:t>
            </w:r>
          </w:p>
        </w:tc>
        <w:sdt>
          <w:sdtPr>
            <w:id w:val="54402978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0A53A5DD" w14:textId="77777777" w:rsidR="00CE7947" w:rsidRPr="00664788" w:rsidRDefault="00CE7947" w:rsidP="00CE7947">
                <w:pPr>
                  <w:pStyle w:val="table"/>
                  <w:jc w:val="center"/>
                </w:pPr>
                <w:r w:rsidRPr="0008747B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135870015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460EBA38" w14:textId="77777777" w:rsidR="00CE7947" w:rsidRPr="00664788" w:rsidRDefault="00CE7947" w:rsidP="00CE7947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-211141697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3E0AD341" w14:textId="77777777" w:rsidR="00CE7947" w:rsidRPr="00664788" w:rsidRDefault="00CE7947" w:rsidP="00CE7947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-77655839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40574772" w14:textId="77777777" w:rsidR="00CE7947" w:rsidRPr="00664788" w:rsidRDefault="00CE7947" w:rsidP="00CE7947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</w:tr>
      <w:tr w:rsidR="00CE7947" w:rsidRPr="00664788" w14:paraId="1157FF11" w14:textId="77777777" w:rsidTr="00CE7947">
        <w:trPr>
          <w:trHeight w:val="226"/>
        </w:trPr>
        <w:tc>
          <w:tcPr>
            <w:tcW w:w="7015" w:type="dxa"/>
            <w:tcBorders>
              <w:top w:val="single" w:sz="4" w:space="0" w:color="79B8E6" w:themeColor="text2" w:themeTint="66"/>
              <w:left w:val="single" w:sz="4" w:space="0" w:color="79B8E6" w:themeColor="text2" w:themeTint="66"/>
              <w:bottom w:val="single" w:sz="4" w:space="0" w:color="79B8E6" w:themeColor="text2" w:themeTint="66"/>
              <w:right w:val="single" w:sz="4" w:space="0" w:color="79B8E6" w:themeColor="text2" w:themeTint="66"/>
            </w:tcBorders>
            <w:vAlign w:val="center"/>
          </w:tcPr>
          <w:p w14:paraId="50FDDCD5" w14:textId="77777777" w:rsidR="00CE7947" w:rsidRDefault="00CE7947" w:rsidP="00CE7947">
            <w:r>
              <w:t>Are comparable visualizations placed side-by-side with clear demarcations?</w:t>
            </w:r>
          </w:p>
        </w:tc>
        <w:sdt>
          <w:sdtPr>
            <w:id w:val="-121326303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360DAC46" w14:textId="77777777" w:rsidR="00CE7947" w:rsidRPr="00664788" w:rsidRDefault="00CE7947" w:rsidP="00CE7947">
                <w:pPr>
                  <w:pStyle w:val="table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1059649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4596CB8D" w14:textId="77777777" w:rsidR="00CE7947" w:rsidRPr="00664788" w:rsidRDefault="00CE7947" w:rsidP="00CE7947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171160053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450BBD0F" w14:textId="77777777" w:rsidR="00CE7947" w:rsidRPr="00664788" w:rsidRDefault="00CE7947" w:rsidP="00CE7947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-151807987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6E60C44F" w14:textId="77777777" w:rsidR="00CE7947" w:rsidRPr="00664788" w:rsidRDefault="00CE7947" w:rsidP="00CE7947">
                <w:pPr>
                  <w:pStyle w:val="table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CE7947" w:rsidRPr="00664788" w14:paraId="75E2734E" w14:textId="77777777" w:rsidTr="00CE7947">
        <w:trPr>
          <w:trHeight w:val="226"/>
        </w:trPr>
        <w:tc>
          <w:tcPr>
            <w:tcW w:w="7015" w:type="dxa"/>
            <w:tcBorders>
              <w:top w:val="single" w:sz="4" w:space="0" w:color="79B8E6" w:themeColor="text2" w:themeTint="66"/>
              <w:left w:val="single" w:sz="4" w:space="0" w:color="79B8E6" w:themeColor="text2" w:themeTint="66"/>
              <w:bottom w:val="single" w:sz="4" w:space="0" w:color="79B8E6" w:themeColor="text2" w:themeTint="66"/>
              <w:right w:val="single" w:sz="4" w:space="0" w:color="79B8E6" w:themeColor="text2" w:themeTint="66"/>
            </w:tcBorders>
            <w:vAlign w:val="center"/>
          </w:tcPr>
          <w:p w14:paraId="77E0E618" w14:textId="77777777" w:rsidR="00CE7947" w:rsidRDefault="00CE7947" w:rsidP="00CE7947">
            <w:r>
              <w:t>Is an appropriate common axis used for subplots?</w:t>
            </w:r>
          </w:p>
        </w:tc>
        <w:sdt>
          <w:sdtPr>
            <w:id w:val="-172829012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09E82C65" w14:textId="77777777" w:rsidR="00CE7947" w:rsidRPr="00664788" w:rsidRDefault="00CE7947" w:rsidP="00CE7947">
                <w:pPr>
                  <w:pStyle w:val="table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80447133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2AFBD3F8" w14:textId="77777777" w:rsidR="00CE7947" w:rsidRPr="00664788" w:rsidRDefault="00CE7947" w:rsidP="00CE7947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95545487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19FF8A31" w14:textId="77777777" w:rsidR="00CE7947" w:rsidRPr="00664788" w:rsidRDefault="00CE7947" w:rsidP="00CE7947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89331473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7B653D02" w14:textId="77777777" w:rsidR="00CE7947" w:rsidRPr="00664788" w:rsidRDefault="00CE7947" w:rsidP="00CE7947">
                <w:pPr>
                  <w:pStyle w:val="table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CE7947" w:rsidRPr="00664788" w14:paraId="24A560A5" w14:textId="77777777" w:rsidTr="00CE7947">
        <w:trPr>
          <w:trHeight w:val="109"/>
        </w:trPr>
        <w:tc>
          <w:tcPr>
            <w:tcW w:w="10705" w:type="dxa"/>
            <w:gridSpan w:val="5"/>
            <w:tcBorders>
              <w:top w:val="single" w:sz="4" w:space="0" w:color="79B8E6" w:themeColor="text2" w:themeTint="66"/>
              <w:left w:val="single" w:sz="4" w:space="0" w:color="79B8E6" w:themeColor="text2" w:themeTint="66"/>
              <w:bottom w:val="single" w:sz="4" w:space="0" w:color="79B8E6" w:themeColor="text2" w:themeTint="66"/>
              <w:right w:val="single" w:sz="4" w:space="0" w:color="79B8E6" w:themeColor="text2" w:themeTint="66"/>
            </w:tcBorders>
            <w:shd w:val="clear" w:color="auto" w:fill="B2E4D5" w:themeFill="accent4" w:themeFillTint="66"/>
            <w:vAlign w:val="center"/>
          </w:tcPr>
          <w:p w14:paraId="0B6E61AA" w14:textId="77777777" w:rsidR="00CE7947" w:rsidRPr="00664788" w:rsidRDefault="00CE7947" w:rsidP="00CE7947">
            <w:pPr>
              <w:pStyle w:val="table"/>
            </w:pPr>
            <w:r w:rsidRPr="008475F9">
              <w:rPr>
                <w:rFonts w:ascii="Arial" w:hAnsi="Arial" w:cs="Arial"/>
                <w:b/>
                <w:color w:val="124163" w:themeColor="text2"/>
                <w:sz w:val="22"/>
              </w:rPr>
              <w:t>Final task  &gt;&gt;  After the Visualization</w:t>
            </w:r>
          </w:p>
        </w:tc>
      </w:tr>
      <w:tr w:rsidR="00CE7947" w:rsidRPr="00664788" w14:paraId="20637B8B" w14:textId="77777777" w:rsidTr="00CE7947">
        <w:trPr>
          <w:trHeight w:val="253"/>
        </w:trPr>
        <w:tc>
          <w:tcPr>
            <w:tcW w:w="7015" w:type="dxa"/>
            <w:tcBorders>
              <w:top w:val="single" w:sz="4" w:space="0" w:color="79B8E6" w:themeColor="text2" w:themeTint="66"/>
              <w:left w:val="single" w:sz="4" w:space="0" w:color="79B8E6" w:themeColor="text2" w:themeTint="66"/>
              <w:bottom w:val="single" w:sz="4" w:space="0" w:color="79B8E6" w:themeColor="text2" w:themeTint="66"/>
              <w:right w:val="single" w:sz="4" w:space="0" w:color="79B8E6" w:themeColor="text2" w:themeTint="66"/>
            </w:tcBorders>
            <w:vAlign w:val="center"/>
          </w:tcPr>
          <w:p w14:paraId="77796205" w14:textId="77777777" w:rsidR="00CE7947" w:rsidRPr="00664788" w:rsidRDefault="00CE7947" w:rsidP="00CE7947">
            <w:pPr>
              <w:pStyle w:val="table"/>
            </w:pPr>
            <w:r>
              <w:t>Overall, is the chart simple and aesthetically pleasing?</w:t>
            </w:r>
          </w:p>
        </w:tc>
        <w:sdt>
          <w:sdtPr>
            <w:id w:val="-78596372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06B24FFB" w14:textId="77777777" w:rsidR="00CE7947" w:rsidRPr="00664788" w:rsidRDefault="00CE7947" w:rsidP="00CE7947">
                <w:pPr>
                  <w:pStyle w:val="table"/>
                  <w:jc w:val="center"/>
                </w:pPr>
                <w:r w:rsidRPr="0008747B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-61113001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01B314E6" w14:textId="77777777" w:rsidR="00CE7947" w:rsidRPr="00664788" w:rsidRDefault="00CE7947" w:rsidP="00CE7947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54126267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4E355E52" w14:textId="77777777" w:rsidR="00CE7947" w:rsidRPr="00664788" w:rsidRDefault="00CE7947" w:rsidP="00CE7947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-152385921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7070546B" w14:textId="77777777" w:rsidR="00CE7947" w:rsidRPr="00664788" w:rsidRDefault="00CE7947" w:rsidP="00CE7947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</w:tr>
      <w:tr w:rsidR="00CE7947" w:rsidRPr="00664788" w14:paraId="6E78DDDD" w14:textId="77777777" w:rsidTr="00CE7947">
        <w:trPr>
          <w:trHeight w:val="253"/>
        </w:trPr>
        <w:tc>
          <w:tcPr>
            <w:tcW w:w="7015" w:type="dxa"/>
            <w:tcBorders>
              <w:top w:val="single" w:sz="4" w:space="0" w:color="79B8E6" w:themeColor="text2" w:themeTint="66"/>
              <w:left w:val="single" w:sz="4" w:space="0" w:color="79B8E6" w:themeColor="text2" w:themeTint="66"/>
              <w:bottom w:val="single" w:sz="4" w:space="0" w:color="79B8E6" w:themeColor="text2" w:themeTint="66"/>
              <w:right w:val="single" w:sz="4" w:space="0" w:color="79B8E6" w:themeColor="text2" w:themeTint="66"/>
            </w:tcBorders>
            <w:vAlign w:val="center"/>
          </w:tcPr>
          <w:p w14:paraId="238741EA" w14:textId="77777777" w:rsidR="00CE7947" w:rsidRDefault="00CE7947" w:rsidP="00CE7947">
            <w:pPr>
              <w:pStyle w:val="table"/>
            </w:pPr>
            <w:r>
              <w:t>Is it too complex/technical for the target audience (recheck!)?</w:t>
            </w:r>
          </w:p>
        </w:tc>
        <w:sdt>
          <w:sdtPr>
            <w:id w:val="26720629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16F86D40" w14:textId="77777777" w:rsidR="00CE7947" w:rsidRPr="00664788" w:rsidRDefault="00CE7947" w:rsidP="00CE7947">
                <w:pPr>
                  <w:pStyle w:val="table"/>
                  <w:jc w:val="center"/>
                </w:pPr>
                <w:r w:rsidRPr="0008747B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-155082961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5383EF6A" w14:textId="77777777" w:rsidR="00CE7947" w:rsidRPr="00664788" w:rsidRDefault="00CE7947" w:rsidP="00CE7947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37250818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07849412" w14:textId="77777777" w:rsidR="00CE7947" w:rsidRPr="00664788" w:rsidRDefault="00CE7947" w:rsidP="00CE7947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-27232664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043132DC" w14:textId="77777777" w:rsidR="00CE7947" w:rsidRPr="00664788" w:rsidRDefault="00CE7947" w:rsidP="00CE7947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</w:tr>
      <w:tr w:rsidR="00CE7947" w:rsidRPr="00664788" w14:paraId="23CA6808" w14:textId="77777777" w:rsidTr="00CE7947">
        <w:trPr>
          <w:trHeight w:val="253"/>
        </w:trPr>
        <w:tc>
          <w:tcPr>
            <w:tcW w:w="7015" w:type="dxa"/>
            <w:tcBorders>
              <w:top w:val="single" w:sz="4" w:space="0" w:color="79B8E6" w:themeColor="text2" w:themeTint="66"/>
              <w:left w:val="single" w:sz="4" w:space="0" w:color="79B8E6" w:themeColor="text2" w:themeTint="66"/>
              <w:bottom w:val="single" w:sz="4" w:space="0" w:color="79B8E6" w:themeColor="text2" w:themeTint="66"/>
              <w:right w:val="single" w:sz="4" w:space="0" w:color="79B8E6" w:themeColor="text2" w:themeTint="66"/>
            </w:tcBorders>
            <w:vAlign w:val="center"/>
          </w:tcPr>
          <w:p w14:paraId="2DE44D1D" w14:textId="77777777" w:rsidR="00CE7947" w:rsidRDefault="00CE7947" w:rsidP="00CE7947">
            <w:pPr>
              <w:pStyle w:val="table"/>
            </w:pPr>
            <w:r>
              <w:t xml:space="preserve">Can the user easily decipher the message from the plot? </w:t>
            </w:r>
          </w:p>
        </w:tc>
        <w:sdt>
          <w:sdtPr>
            <w:id w:val="-160587704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2A6F25AE" w14:textId="77777777" w:rsidR="00CE7947" w:rsidRPr="00664788" w:rsidRDefault="00CE7947" w:rsidP="00CE7947">
                <w:pPr>
                  <w:pStyle w:val="table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71385047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05055D61" w14:textId="77777777" w:rsidR="00CE7947" w:rsidRPr="00664788" w:rsidRDefault="00CE7947" w:rsidP="00CE7947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5413187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39DC0B8F" w14:textId="77777777" w:rsidR="00CE7947" w:rsidRPr="00664788" w:rsidRDefault="00CE7947" w:rsidP="00CE7947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147896434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49B44511" w14:textId="77777777" w:rsidR="00CE7947" w:rsidRPr="00664788" w:rsidRDefault="00CE7947" w:rsidP="00CE7947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</w:tr>
      <w:tr w:rsidR="00CE7947" w:rsidRPr="00664788" w14:paraId="082CA89F" w14:textId="77777777" w:rsidTr="00CE7947">
        <w:trPr>
          <w:trHeight w:val="325"/>
        </w:trPr>
        <w:tc>
          <w:tcPr>
            <w:tcW w:w="7015" w:type="dxa"/>
            <w:tcBorders>
              <w:top w:val="single" w:sz="4" w:space="0" w:color="79B8E6" w:themeColor="text2" w:themeTint="66"/>
              <w:left w:val="single" w:sz="4" w:space="0" w:color="79B8E6" w:themeColor="text2" w:themeTint="66"/>
              <w:bottom w:val="single" w:sz="4" w:space="0" w:color="79B8E6" w:themeColor="text2" w:themeTint="66"/>
              <w:right w:val="single" w:sz="4" w:space="0" w:color="79B8E6" w:themeColor="text2" w:themeTint="66"/>
            </w:tcBorders>
            <w:vAlign w:val="center"/>
          </w:tcPr>
          <w:p w14:paraId="2705BFFE" w14:textId="77777777" w:rsidR="00CE7947" w:rsidRDefault="00CE7947" w:rsidP="00CE7947">
            <w:pPr>
              <w:pStyle w:val="table"/>
            </w:pPr>
            <w:r>
              <w:t xml:space="preserve">Are the key takeaways highlighted? </w:t>
            </w:r>
          </w:p>
        </w:tc>
        <w:sdt>
          <w:sdtPr>
            <w:id w:val="138028469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22A338E2" w14:textId="77777777" w:rsidR="00CE7947" w:rsidRPr="00664788" w:rsidRDefault="00CE7947" w:rsidP="00CE7947">
                <w:pPr>
                  <w:pStyle w:val="table"/>
                  <w:jc w:val="center"/>
                </w:pPr>
                <w:r w:rsidRPr="0008747B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18401971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6ACA061F" w14:textId="77777777" w:rsidR="00CE7947" w:rsidRPr="00664788" w:rsidRDefault="00CE7947" w:rsidP="00CE7947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-127662983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6359D32A" w14:textId="77777777" w:rsidR="00CE7947" w:rsidRPr="00664788" w:rsidRDefault="00CE7947" w:rsidP="00CE7947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-2973180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0806CE80" w14:textId="77777777" w:rsidR="00CE7947" w:rsidRPr="00664788" w:rsidRDefault="00CE7947" w:rsidP="00CE7947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</w:tr>
      <w:tr w:rsidR="00CE7947" w:rsidRPr="00664788" w14:paraId="0AF04000" w14:textId="77777777" w:rsidTr="00CE7947">
        <w:trPr>
          <w:trHeight w:val="325"/>
        </w:trPr>
        <w:tc>
          <w:tcPr>
            <w:tcW w:w="7015" w:type="dxa"/>
            <w:tcBorders>
              <w:top w:val="single" w:sz="4" w:space="0" w:color="79B8E6" w:themeColor="text2" w:themeTint="66"/>
              <w:left w:val="single" w:sz="4" w:space="0" w:color="79B8E6" w:themeColor="text2" w:themeTint="66"/>
              <w:bottom w:val="single" w:sz="4" w:space="0" w:color="79B8E6" w:themeColor="text2" w:themeTint="66"/>
              <w:right w:val="single" w:sz="4" w:space="0" w:color="79B8E6" w:themeColor="text2" w:themeTint="66"/>
            </w:tcBorders>
            <w:vAlign w:val="center"/>
          </w:tcPr>
          <w:p w14:paraId="344D7E01" w14:textId="77777777" w:rsidR="00CE7947" w:rsidRDefault="00CE7947" w:rsidP="00CE7947">
            <w:pPr>
              <w:pStyle w:val="table"/>
            </w:pPr>
            <w:r>
              <w:t>Is the plot appropriate, Insightful and relevant (recheck!)?</w:t>
            </w:r>
          </w:p>
        </w:tc>
        <w:sdt>
          <w:sdtPr>
            <w:id w:val="181405846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1BE7C694" w14:textId="77777777" w:rsidR="00CE7947" w:rsidRPr="00664788" w:rsidRDefault="00CE7947" w:rsidP="00CE7947">
                <w:pPr>
                  <w:pStyle w:val="table"/>
                  <w:jc w:val="center"/>
                </w:pPr>
                <w:r w:rsidRPr="0008747B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-191261773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25B9E9EB" w14:textId="77777777" w:rsidR="00CE7947" w:rsidRPr="00664788" w:rsidRDefault="00CE7947" w:rsidP="00CE7947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190262581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684FA127" w14:textId="77777777" w:rsidR="00CE7947" w:rsidRPr="00664788" w:rsidRDefault="00CE7947" w:rsidP="00CE7947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-159292780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51E64BA1" w14:textId="77777777" w:rsidR="00CE7947" w:rsidRPr="00664788" w:rsidRDefault="00CE7947" w:rsidP="00CE7947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</w:tr>
      <w:tr w:rsidR="00CE7947" w:rsidRPr="00664788" w14:paraId="17C8EB75" w14:textId="77777777" w:rsidTr="00CE7947">
        <w:trPr>
          <w:trHeight w:val="342"/>
        </w:trPr>
        <w:tc>
          <w:tcPr>
            <w:tcW w:w="7015" w:type="dxa"/>
            <w:tcBorders>
              <w:top w:val="single" w:sz="4" w:space="0" w:color="79B8E6" w:themeColor="text2" w:themeTint="66"/>
              <w:left w:val="single" w:sz="4" w:space="0" w:color="79B8E6" w:themeColor="text2" w:themeTint="66"/>
              <w:bottom w:val="single" w:sz="4" w:space="0" w:color="79B8E6" w:themeColor="text2" w:themeTint="66"/>
              <w:right w:val="single" w:sz="4" w:space="0" w:color="79B8E6" w:themeColor="text2" w:themeTint="66"/>
            </w:tcBorders>
            <w:vAlign w:val="center"/>
          </w:tcPr>
          <w:p w14:paraId="3DD3F1AE" w14:textId="77777777" w:rsidR="00CE7947" w:rsidRDefault="00CE7947" w:rsidP="00CE7947">
            <w:pPr>
              <w:pStyle w:val="table"/>
            </w:pPr>
            <w:r>
              <w:t>Does the plot need future improvements</w:t>
            </w:r>
          </w:p>
          <w:p w14:paraId="06EB641A" w14:textId="77777777" w:rsidR="00CE7947" w:rsidRDefault="00CE7947" w:rsidP="00CE7947">
            <w:pPr>
              <w:pStyle w:val="table"/>
            </w:pPr>
            <w:r>
              <w:t>(for example: with more data)?</w:t>
            </w:r>
          </w:p>
        </w:tc>
        <w:sdt>
          <w:sdtPr>
            <w:id w:val="163891504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0F6BDC4A" w14:textId="77777777" w:rsidR="00CE7947" w:rsidRPr="00664788" w:rsidRDefault="00CE7947" w:rsidP="00CE7947">
                <w:pPr>
                  <w:pStyle w:val="table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09987132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37EEC81E" w14:textId="77777777" w:rsidR="00CE7947" w:rsidRPr="00664788" w:rsidRDefault="00CE7947" w:rsidP="00CE7947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-40221866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5E7FFA71" w14:textId="77777777" w:rsidR="00CE7947" w:rsidRPr="00664788" w:rsidRDefault="00CE7947" w:rsidP="00CE7947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-45370334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6EB7AF31" w14:textId="77777777" w:rsidR="00CE7947" w:rsidRPr="00664788" w:rsidRDefault="00CE7947" w:rsidP="00CE7947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</w:tr>
      <w:tr w:rsidR="00CE7947" w:rsidRPr="00664788" w14:paraId="4BCA8F2D" w14:textId="77777777" w:rsidTr="00CE7947">
        <w:trPr>
          <w:trHeight w:val="199"/>
        </w:trPr>
        <w:tc>
          <w:tcPr>
            <w:tcW w:w="7015" w:type="dxa"/>
            <w:tcBorders>
              <w:top w:val="single" w:sz="4" w:space="0" w:color="79B8E6" w:themeColor="text2" w:themeTint="66"/>
              <w:left w:val="single" w:sz="4" w:space="0" w:color="79B8E6" w:themeColor="text2" w:themeTint="66"/>
              <w:bottom w:val="single" w:sz="4" w:space="0" w:color="79B8E6" w:themeColor="text2" w:themeTint="66"/>
              <w:right w:val="single" w:sz="4" w:space="0" w:color="79B8E6" w:themeColor="text2" w:themeTint="66"/>
            </w:tcBorders>
            <w:vAlign w:val="center"/>
          </w:tcPr>
          <w:p w14:paraId="11FD9656" w14:textId="77777777" w:rsidR="00CE7947" w:rsidRPr="00664788" w:rsidRDefault="00CE7947" w:rsidP="00CE7947">
            <w:pPr>
              <w:pStyle w:val="table"/>
            </w:pPr>
            <w:r>
              <w:t>Is the Insight or conclusion convincing enough?</w:t>
            </w:r>
          </w:p>
        </w:tc>
        <w:sdt>
          <w:sdtPr>
            <w:id w:val="3739845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487D28E0" w14:textId="77777777" w:rsidR="00CE7947" w:rsidRPr="00664788" w:rsidRDefault="00CE7947" w:rsidP="00CE7947">
                <w:pPr>
                  <w:pStyle w:val="table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2688880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0495E5BB" w14:textId="77777777" w:rsidR="00CE7947" w:rsidRPr="00664788" w:rsidRDefault="00CE7947" w:rsidP="00CE7947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-77593449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059AEDEF" w14:textId="77777777" w:rsidR="00CE7947" w:rsidRPr="00664788" w:rsidRDefault="00CE7947" w:rsidP="00CE7947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  <w:sdt>
          <w:sdtPr>
            <w:id w:val="-41416553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79B8E6" w:themeColor="text2" w:themeTint="66"/>
                  <w:left w:val="single" w:sz="4" w:space="0" w:color="79B8E6" w:themeColor="text2" w:themeTint="66"/>
                  <w:bottom w:val="single" w:sz="4" w:space="0" w:color="79B8E6" w:themeColor="text2" w:themeTint="66"/>
                  <w:right w:val="single" w:sz="4" w:space="0" w:color="79B8E6" w:themeColor="text2" w:themeTint="66"/>
                </w:tcBorders>
                <w:vAlign w:val="center"/>
              </w:tcPr>
              <w:p w14:paraId="23A6A9BD" w14:textId="77777777" w:rsidR="00CE7947" w:rsidRPr="00664788" w:rsidRDefault="00CE7947" w:rsidP="00CE7947">
                <w:pPr>
                  <w:pStyle w:val="table"/>
                  <w:jc w:val="center"/>
                </w:pPr>
                <w:r w:rsidRPr="000610E3">
                  <w:rPr>
                    <w:rFonts w:ascii="MS Gothic" w:eastAsia="MS Gothic" w:hAnsi="MS Gothic"/>
                  </w:rPr>
                  <w:t>☐</w:t>
                </w:r>
              </w:p>
            </w:tc>
          </w:sdtContent>
        </w:sdt>
      </w:tr>
    </w:tbl>
    <w:p w14:paraId="34E3912F" w14:textId="77777777" w:rsidR="00B2021F" w:rsidRDefault="00B2021F" w:rsidP="0068746E">
      <w:pPr>
        <w:pStyle w:val="small"/>
      </w:pPr>
    </w:p>
    <w:p w14:paraId="194577C4" w14:textId="77777777" w:rsidR="001E2FD3" w:rsidRDefault="001E2FD3" w:rsidP="001E2FD3"/>
    <w:p w14:paraId="19105CD1" w14:textId="77777777" w:rsidR="00366544" w:rsidRDefault="00366544" w:rsidP="001E2FD3"/>
    <w:p w14:paraId="23C583C3" w14:textId="77777777" w:rsidR="00366544" w:rsidRDefault="00366544" w:rsidP="00366544">
      <w:pPr>
        <w:ind w:left="360"/>
      </w:pPr>
      <w:r w:rsidRPr="00366544">
        <w:rPr>
          <w:b/>
        </w:rPr>
        <w:t>Note:</w:t>
      </w:r>
      <w:r>
        <w:t xml:space="preserve"> Plot types and options are explained in the accompanying coding cheat sheet.</w:t>
      </w:r>
    </w:p>
    <w:p w14:paraId="6B5C8E67" w14:textId="77777777" w:rsidR="00366544" w:rsidRPr="001E2FD3" w:rsidRDefault="00366544" w:rsidP="001E2FD3"/>
    <w:p w14:paraId="58CFF8F5" w14:textId="77777777" w:rsidR="007801F6" w:rsidRPr="007801F6" w:rsidRDefault="00B2021F" w:rsidP="0068746E">
      <w:pPr>
        <w:pStyle w:val="small"/>
        <w:rPr>
          <w:b/>
        </w:rPr>
      </w:pPr>
      <w:r w:rsidRPr="007801F6">
        <w:rPr>
          <w:b/>
        </w:rPr>
        <w:t>Reference:</w:t>
      </w:r>
      <w:r w:rsidR="00D414C1" w:rsidRPr="007801F6">
        <w:rPr>
          <w:b/>
        </w:rPr>
        <w:t xml:space="preserve">   </w:t>
      </w:r>
      <w:r w:rsidRPr="007801F6">
        <w:rPr>
          <w:b/>
        </w:rPr>
        <w:t xml:space="preserve"> </w:t>
      </w:r>
      <w:r w:rsidR="00C005E4" w:rsidRPr="007801F6">
        <w:rPr>
          <w:b/>
        </w:rPr>
        <w:t xml:space="preserve"> </w:t>
      </w:r>
    </w:p>
    <w:p w14:paraId="3D8EAC71" w14:textId="77777777" w:rsidR="007801F6" w:rsidRDefault="00B2021F" w:rsidP="007801F6">
      <w:pPr>
        <w:pStyle w:val="small"/>
        <w:numPr>
          <w:ilvl w:val="0"/>
          <w:numId w:val="12"/>
        </w:numPr>
      </w:pPr>
      <w:r w:rsidRPr="007801F6">
        <w:rPr>
          <w:vertAlign w:val="superscript"/>
        </w:rPr>
        <w:t>[1]</w:t>
      </w:r>
      <w:r>
        <w:t xml:space="preserve"> </w:t>
      </w:r>
      <w:hyperlink r:id="rId12" w:history="1">
        <w:r>
          <w:rPr>
            <w:rStyle w:val="Hyperlink"/>
          </w:rPr>
          <w:t>https://www.datarevelations.com/truthful-art.html</w:t>
        </w:r>
      </w:hyperlink>
      <w:r>
        <w:t xml:space="preserve">; </w:t>
      </w:r>
      <w:r w:rsidR="00EE38D8">
        <w:t xml:space="preserve"> </w:t>
      </w:r>
    </w:p>
    <w:p w14:paraId="257A31EF" w14:textId="77777777" w:rsidR="007801F6" w:rsidRDefault="00B86B89" w:rsidP="007801F6">
      <w:pPr>
        <w:pStyle w:val="small"/>
        <w:numPr>
          <w:ilvl w:val="0"/>
          <w:numId w:val="12"/>
        </w:numPr>
      </w:pPr>
      <w:r>
        <w:t>The Truthful Art by Alberto Cairo</w:t>
      </w:r>
      <w:r w:rsidR="007801F6">
        <w:t xml:space="preserve">; </w:t>
      </w:r>
    </w:p>
    <w:bookmarkStart w:id="0" w:name="_GoBack"/>
    <w:bookmarkEnd w:id="0"/>
    <w:p w14:paraId="5BDA7138" w14:textId="3DB619E1" w:rsidR="00E07A42" w:rsidRDefault="00C80B14" w:rsidP="007801F6">
      <w:pPr>
        <w:pStyle w:val="small"/>
        <w:numPr>
          <w:ilvl w:val="0"/>
          <w:numId w:val="12"/>
        </w:numPr>
        <w:rPr>
          <w:rStyle w:val="Hyperlink"/>
        </w:r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"https://news.nationalgeographic.com/2015/10/151016-data-points-alberto-cairo-interview/" </w:instrText>
      </w:r>
      <w:r>
        <w:rPr>
          <w:rStyle w:val="Hyperlink"/>
        </w:rPr>
        <w:fldChar w:fldCharType="separate"/>
      </w:r>
      <w:r w:rsidR="007801F6">
        <w:rPr>
          <w:rStyle w:val="Hyperlink"/>
        </w:rPr>
        <w:t>https://news.nationalgeographic.com/2015/10/151016-data-points-alberto-cairo-interview/</w:t>
      </w:r>
      <w:r>
        <w:rPr>
          <w:rStyle w:val="Hyperlink"/>
        </w:rPr>
        <w:fldChar w:fldCharType="end"/>
      </w:r>
    </w:p>
    <w:p w14:paraId="0E0B9396" w14:textId="77777777" w:rsidR="00F829C8" w:rsidRPr="00F829C8" w:rsidRDefault="00F829C8" w:rsidP="00F829C8"/>
    <w:p w14:paraId="6636518D" w14:textId="453ECBE3" w:rsidR="00B14502" w:rsidRPr="00B14502" w:rsidRDefault="00B14502" w:rsidP="00B14502"/>
    <w:p w14:paraId="4CE370C1" w14:textId="77777777" w:rsidR="007801F6" w:rsidRPr="007801F6" w:rsidRDefault="00D414C1" w:rsidP="00D414C1">
      <w:pPr>
        <w:pStyle w:val="small"/>
        <w:rPr>
          <w:b/>
        </w:rPr>
      </w:pPr>
      <w:r w:rsidRPr="007801F6">
        <w:rPr>
          <w:b/>
        </w:rPr>
        <w:t xml:space="preserve">Abbreviation:  </w:t>
      </w:r>
    </w:p>
    <w:p w14:paraId="4C69707B" w14:textId="77777777" w:rsidR="00D414C1" w:rsidRDefault="00D414C1" w:rsidP="007801F6">
      <w:pPr>
        <w:pStyle w:val="small"/>
        <w:numPr>
          <w:ilvl w:val="0"/>
          <w:numId w:val="13"/>
        </w:numPr>
      </w:pPr>
      <w:r w:rsidRPr="007801F6">
        <w:rPr>
          <w:vertAlign w:val="superscript"/>
        </w:rPr>
        <w:t>[2]</w:t>
      </w:r>
      <w:r>
        <w:t xml:space="preserve"> EDA stands for Exploratory Data Analysis</w:t>
      </w:r>
    </w:p>
    <w:p w14:paraId="040D0CC2" w14:textId="77777777" w:rsidR="00D414C1" w:rsidRPr="00D414C1" w:rsidRDefault="00D414C1" w:rsidP="00D414C1"/>
    <w:sectPr w:rsidR="00D414C1" w:rsidRPr="00D414C1" w:rsidSect="008E1855">
      <w:footerReference w:type="default" r:id="rId13"/>
      <w:pgSz w:w="12240" w:h="20160" w:code="5"/>
      <w:pgMar w:top="720" w:right="720" w:bottom="720" w:left="720" w:header="360" w:footer="3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557A31" w14:textId="77777777" w:rsidR="00C80B14" w:rsidRDefault="00C80B14" w:rsidP="00C72A58">
      <w:pPr>
        <w:spacing w:after="0" w:line="240" w:lineRule="auto"/>
      </w:pPr>
      <w:r>
        <w:separator/>
      </w:r>
    </w:p>
  </w:endnote>
  <w:endnote w:type="continuationSeparator" w:id="0">
    <w:p w14:paraId="3B4F8606" w14:textId="77777777" w:rsidR="00C80B14" w:rsidRDefault="00C80B14" w:rsidP="00C72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Eurostile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0260"/>
      <w:gridCol w:w="540"/>
    </w:tblGrid>
    <w:tr w:rsidR="00D02C2B" w14:paraId="50601075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</w:rPr>
            <w:alias w:val="Author"/>
            <w:tag w:val=""/>
            <w:id w:val="1534539408"/>
            <w:placeholder>
              <w:docPart w:val="909553EA219D43C18087274CA4C7FBF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0C42BDE2" w14:textId="58279692" w:rsidR="00D02C2B" w:rsidRDefault="00F32308">
              <w:pPr>
                <w:pStyle w:val="Header"/>
                <w:jc w:val="right"/>
                <w:rPr>
                  <w:caps/>
                </w:rPr>
              </w:pPr>
              <w:r>
                <w:rPr>
                  <w:caps/>
                </w:rPr>
                <w:t>Megha Rajam Rao</w:t>
              </w:r>
            </w:p>
          </w:sdtContent>
        </w:sdt>
      </w:tc>
      <w:tc>
        <w:tcPr>
          <w:tcW w:w="250" w:type="pct"/>
          <w:shd w:val="clear" w:color="auto" w:fill="2683C6" w:themeFill="accent2"/>
          <w:vAlign w:val="center"/>
        </w:tcPr>
        <w:p w14:paraId="777B4DAE" w14:textId="77777777" w:rsidR="00D02C2B" w:rsidRDefault="00D02C2B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10644946" w14:textId="77777777" w:rsidR="00DE5973" w:rsidRDefault="00DE59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304C3C" w14:textId="77777777" w:rsidR="00C80B14" w:rsidRDefault="00C80B14" w:rsidP="00C72A58">
      <w:pPr>
        <w:spacing w:after="0" w:line="240" w:lineRule="auto"/>
      </w:pPr>
      <w:r>
        <w:separator/>
      </w:r>
    </w:p>
  </w:footnote>
  <w:footnote w:type="continuationSeparator" w:id="0">
    <w:p w14:paraId="4B9C01B1" w14:textId="77777777" w:rsidR="00C80B14" w:rsidRDefault="00C80B14" w:rsidP="00C72A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7" type="#_x0000_t75" style="width:11.4pt;height:11.4pt" o:bullet="t">
        <v:imagedata r:id="rId1" o:title="mso9253"/>
      </v:shape>
    </w:pict>
  </w:numPicBullet>
  <w:abstractNum w:abstractNumId="0" w15:restartNumberingAfterBreak="0">
    <w:nsid w:val="08C6446A"/>
    <w:multiLevelType w:val="hybridMultilevel"/>
    <w:tmpl w:val="93127F6A"/>
    <w:lvl w:ilvl="0" w:tplc="1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66F3C"/>
    <w:multiLevelType w:val="hybridMultilevel"/>
    <w:tmpl w:val="56EE4A78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256D4"/>
    <w:multiLevelType w:val="hybridMultilevel"/>
    <w:tmpl w:val="400A397C"/>
    <w:lvl w:ilvl="0" w:tplc="DB20D2B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B5D447A"/>
    <w:multiLevelType w:val="hybridMultilevel"/>
    <w:tmpl w:val="B3C881AE"/>
    <w:lvl w:ilvl="0" w:tplc="5C2C5AFA">
      <w:start w:val="1"/>
      <w:numFmt w:val="decimal"/>
      <w:pStyle w:val="numberedtextligh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4D0252"/>
    <w:multiLevelType w:val="hybridMultilevel"/>
    <w:tmpl w:val="1292EF0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73D6260"/>
    <w:multiLevelType w:val="hybridMultilevel"/>
    <w:tmpl w:val="A7A039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6C75B4"/>
    <w:multiLevelType w:val="hybridMultilevel"/>
    <w:tmpl w:val="78A6F64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B3B1615"/>
    <w:multiLevelType w:val="hybridMultilevel"/>
    <w:tmpl w:val="E040994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E723AF"/>
    <w:multiLevelType w:val="hybridMultilevel"/>
    <w:tmpl w:val="3A74E88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5DC4332"/>
    <w:multiLevelType w:val="hybridMultilevel"/>
    <w:tmpl w:val="4C44298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FA5881"/>
    <w:multiLevelType w:val="hybridMultilevel"/>
    <w:tmpl w:val="150826B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874FF4"/>
    <w:multiLevelType w:val="hybridMultilevel"/>
    <w:tmpl w:val="1D3C11E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CEE1284"/>
    <w:multiLevelType w:val="hybridMultilevel"/>
    <w:tmpl w:val="273EBBF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9"/>
  </w:num>
  <w:num w:numId="4">
    <w:abstractNumId w:val="0"/>
  </w:num>
  <w:num w:numId="5">
    <w:abstractNumId w:val="1"/>
  </w:num>
  <w:num w:numId="6">
    <w:abstractNumId w:val="3"/>
  </w:num>
  <w:num w:numId="7">
    <w:abstractNumId w:val="7"/>
  </w:num>
  <w:num w:numId="8">
    <w:abstractNumId w:val="5"/>
  </w:num>
  <w:num w:numId="9">
    <w:abstractNumId w:val="4"/>
  </w:num>
  <w:num w:numId="10">
    <w:abstractNumId w:val="11"/>
  </w:num>
  <w:num w:numId="11">
    <w:abstractNumId w:val="8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336"/>
    <w:rsid w:val="00052E5F"/>
    <w:rsid w:val="00053CF4"/>
    <w:rsid w:val="000B214B"/>
    <w:rsid w:val="000B44A1"/>
    <w:rsid w:val="000D11F6"/>
    <w:rsid w:val="000D4821"/>
    <w:rsid w:val="00101163"/>
    <w:rsid w:val="001032B6"/>
    <w:rsid w:val="00111F2E"/>
    <w:rsid w:val="00126C84"/>
    <w:rsid w:val="00163B21"/>
    <w:rsid w:val="00170CCE"/>
    <w:rsid w:val="00196C44"/>
    <w:rsid w:val="001B58C8"/>
    <w:rsid w:val="001C1DA7"/>
    <w:rsid w:val="001C6E51"/>
    <w:rsid w:val="001D1F7A"/>
    <w:rsid w:val="001D71A3"/>
    <w:rsid w:val="001E2FD3"/>
    <w:rsid w:val="001E64AE"/>
    <w:rsid w:val="00212DA6"/>
    <w:rsid w:val="00265CAC"/>
    <w:rsid w:val="00277F6F"/>
    <w:rsid w:val="002935F4"/>
    <w:rsid w:val="002E412C"/>
    <w:rsid w:val="002E6951"/>
    <w:rsid w:val="002F0E70"/>
    <w:rsid w:val="003249A4"/>
    <w:rsid w:val="00325BF6"/>
    <w:rsid w:val="003325F2"/>
    <w:rsid w:val="0034152F"/>
    <w:rsid w:val="00366544"/>
    <w:rsid w:val="00372907"/>
    <w:rsid w:val="003769E8"/>
    <w:rsid w:val="00384929"/>
    <w:rsid w:val="00386F6C"/>
    <w:rsid w:val="003908B7"/>
    <w:rsid w:val="003C5715"/>
    <w:rsid w:val="0044538F"/>
    <w:rsid w:val="00477F18"/>
    <w:rsid w:val="0049773B"/>
    <w:rsid w:val="004A40BD"/>
    <w:rsid w:val="004A58C0"/>
    <w:rsid w:val="004B7167"/>
    <w:rsid w:val="004C05F4"/>
    <w:rsid w:val="004D5683"/>
    <w:rsid w:val="004D7BA7"/>
    <w:rsid w:val="004E579B"/>
    <w:rsid w:val="004F413A"/>
    <w:rsid w:val="00510722"/>
    <w:rsid w:val="00513E60"/>
    <w:rsid w:val="005169A1"/>
    <w:rsid w:val="00517DF5"/>
    <w:rsid w:val="005314E1"/>
    <w:rsid w:val="00531D65"/>
    <w:rsid w:val="00547089"/>
    <w:rsid w:val="00561A99"/>
    <w:rsid w:val="00562A2E"/>
    <w:rsid w:val="005651BC"/>
    <w:rsid w:val="005B4B6D"/>
    <w:rsid w:val="005D4B8F"/>
    <w:rsid w:val="005E5E61"/>
    <w:rsid w:val="00614894"/>
    <w:rsid w:val="00635404"/>
    <w:rsid w:val="006428A1"/>
    <w:rsid w:val="00657F04"/>
    <w:rsid w:val="00662D66"/>
    <w:rsid w:val="00664788"/>
    <w:rsid w:val="00683972"/>
    <w:rsid w:val="00684CD1"/>
    <w:rsid w:val="0068746E"/>
    <w:rsid w:val="006A18C8"/>
    <w:rsid w:val="006C7049"/>
    <w:rsid w:val="006F63A7"/>
    <w:rsid w:val="006F7CFE"/>
    <w:rsid w:val="007247F1"/>
    <w:rsid w:val="007341F6"/>
    <w:rsid w:val="00756463"/>
    <w:rsid w:val="00771DED"/>
    <w:rsid w:val="00774810"/>
    <w:rsid w:val="007801F6"/>
    <w:rsid w:val="0078472C"/>
    <w:rsid w:val="007913D1"/>
    <w:rsid w:val="007A31DE"/>
    <w:rsid w:val="007A33F0"/>
    <w:rsid w:val="007D625E"/>
    <w:rsid w:val="007D6F1C"/>
    <w:rsid w:val="007E6485"/>
    <w:rsid w:val="007F560D"/>
    <w:rsid w:val="008475F9"/>
    <w:rsid w:val="00854426"/>
    <w:rsid w:val="008662EB"/>
    <w:rsid w:val="008729AF"/>
    <w:rsid w:val="00872DBA"/>
    <w:rsid w:val="00882954"/>
    <w:rsid w:val="00883A4B"/>
    <w:rsid w:val="008E1855"/>
    <w:rsid w:val="008E405B"/>
    <w:rsid w:val="008F4A12"/>
    <w:rsid w:val="00974180"/>
    <w:rsid w:val="00985782"/>
    <w:rsid w:val="0098682E"/>
    <w:rsid w:val="009A6D03"/>
    <w:rsid w:val="009B1DE3"/>
    <w:rsid w:val="009B6434"/>
    <w:rsid w:val="009C13F7"/>
    <w:rsid w:val="009C5180"/>
    <w:rsid w:val="009D21D3"/>
    <w:rsid w:val="009D59DA"/>
    <w:rsid w:val="009F0F2B"/>
    <w:rsid w:val="009F4BEC"/>
    <w:rsid w:val="009F4EDC"/>
    <w:rsid w:val="00A13FA8"/>
    <w:rsid w:val="00A31FE6"/>
    <w:rsid w:val="00A37F33"/>
    <w:rsid w:val="00A83424"/>
    <w:rsid w:val="00AA61CD"/>
    <w:rsid w:val="00AB1EEC"/>
    <w:rsid w:val="00AB5FBC"/>
    <w:rsid w:val="00AC7B5D"/>
    <w:rsid w:val="00AF0E85"/>
    <w:rsid w:val="00B14502"/>
    <w:rsid w:val="00B2021F"/>
    <w:rsid w:val="00B2492D"/>
    <w:rsid w:val="00B34FAD"/>
    <w:rsid w:val="00B44205"/>
    <w:rsid w:val="00B86B89"/>
    <w:rsid w:val="00C005E4"/>
    <w:rsid w:val="00C23A91"/>
    <w:rsid w:val="00C4491C"/>
    <w:rsid w:val="00C60B3E"/>
    <w:rsid w:val="00C72A58"/>
    <w:rsid w:val="00C73E4B"/>
    <w:rsid w:val="00C80B14"/>
    <w:rsid w:val="00C91106"/>
    <w:rsid w:val="00CB22DB"/>
    <w:rsid w:val="00CE6907"/>
    <w:rsid w:val="00CE7947"/>
    <w:rsid w:val="00CF4C1F"/>
    <w:rsid w:val="00CF7F5F"/>
    <w:rsid w:val="00D02C2B"/>
    <w:rsid w:val="00D02F35"/>
    <w:rsid w:val="00D04CC3"/>
    <w:rsid w:val="00D14C70"/>
    <w:rsid w:val="00D414C1"/>
    <w:rsid w:val="00DA3917"/>
    <w:rsid w:val="00DC6462"/>
    <w:rsid w:val="00DE5973"/>
    <w:rsid w:val="00E017A9"/>
    <w:rsid w:val="00E07A42"/>
    <w:rsid w:val="00E10EDB"/>
    <w:rsid w:val="00E12E97"/>
    <w:rsid w:val="00E361D6"/>
    <w:rsid w:val="00E40078"/>
    <w:rsid w:val="00E43C61"/>
    <w:rsid w:val="00E44BC3"/>
    <w:rsid w:val="00E45336"/>
    <w:rsid w:val="00E87621"/>
    <w:rsid w:val="00EA0D8F"/>
    <w:rsid w:val="00EB3461"/>
    <w:rsid w:val="00EB3C64"/>
    <w:rsid w:val="00EC3D84"/>
    <w:rsid w:val="00EC5A58"/>
    <w:rsid w:val="00EE38D8"/>
    <w:rsid w:val="00EF118B"/>
    <w:rsid w:val="00EF676B"/>
    <w:rsid w:val="00F009BF"/>
    <w:rsid w:val="00F03D7C"/>
    <w:rsid w:val="00F045AC"/>
    <w:rsid w:val="00F1469D"/>
    <w:rsid w:val="00F2010B"/>
    <w:rsid w:val="00F32308"/>
    <w:rsid w:val="00F40BF5"/>
    <w:rsid w:val="00F70F8E"/>
    <w:rsid w:val="00F829C8"/>
    <w:rsid w:val="00F97804"/>
    <w:rsid w:val="00FC2431"/>
    <w:rsid w:val="00FE5D96"/>
    <w:rsid w:val="00FF1B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E5AF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4788"/>
    <w:pPr>
      <w:spacing w:before="60" w:after="60" w:line="245" w:lineRule="auto"/>
    </w:pPr>
    <w:rPr>
      <w:color w:val="000000" w:themeColor="text1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semiHidden/>
    <w:rsid w:val="006647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Cs/>
      <w:color w:val="124163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E07A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D99A0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664788"/>
    <w:rPr>
      <w:rFonts w:asciiTheme="majorHAnsi" w:eastAsiaTheme="majorEastAsia" w:hAnsiTheme="majorHAnsi" w:cstheme="majorBidi"/>
      <w:color w:val="1D99A0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semiHidden/>
    <w:qFormat/>
    <w:rsid w:val="00E07A42"/>
    <w:pPr>
      <w:ind w:left="720"/>
      <w:contextualSpacing/>
    </w:pPr>
  </w:style>
  <w:style w:type="table" w:styleId="TableGrid">
    <w:name w:val="Table Grid"/>
    <w:basedOn w:val="TableNormal"/>
    <w:uiPriority w:val="39"/>
    <w:rsid w:val="00531D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64788"/>
    <w:pPr>
      <w:spacing w:before="400" w:after="680" w:line="240" w:lineRule="auto"/>
      <w:ind w:left="720"/>
      <w:contextualSpacing/>
    </w:pPr>
    <w:rPr>
      <w:rFonts w:ascii="Impact" w:eastAsiaTheme="majorEastAsia" w:hAnsi="Impact" w:cstheme="majorBidi"/>
      <w:noProof/>
      <w:color w:val="124163" w:themeColor="text2"/>
      <w:kern w:val="28"/>
      <w:sz w:val="48"/>
      <w:szCs w:val="48"/>
      <w:lang w:eastAsia="en-GB"/>
    </w:rPr>
  </w:style>
  <w:style w:type="character" w:customStyle="1" w:styleId="TitleChar">
    <w:name w:val="Title Char"/>
    <w:basedOn w:val="DefaultParagraphFont"/>
    <w:link w:val="Title"/>
    <w:uiPriority w:val="10"/>
    <w:rsid w:val="00664788"/>
    <w:rPr>
      <w:rFonts w:ascii="Impact" w:eastAsiaTheme="majorEastAsia" w:hAnsi="Impact" w:cstheme="majorBidi"/>
      <w:noProof/>
      <w:color w:val="124163" w:themeColor="text2"/>
      <w:kern w:val="28"/>
      <w:sz w:val="48"/>
      <w:szCs w:val="48"/>
      <w:lang w:val="en-US" w:eastAsia="en-GB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664788"/>
    <w:rPr>
      <w:rFonts w:asciiTheme="majorHAnsi" w:eastAsiaTheme="majorEastAsia" w:hAnsiTheme="majorHAnsi" w:cstheme="majorBidi"/>
      <w:bCs/>
      <w:color w:val="124163" w:themeColor="text2"/>
      <w:sz w:val="32"/>
      <w:szCs w:val="32"/>
      <w:lang w:val="en-US"/>
    </w:rPr>
  </w:style>
  <w:style w:type="paragraph" w:customStyle="1" w:styleId="small">
    <w:name w:val="small"/>
    <w:next w:val="Normal"/>
    <w:semiHidden/>
    <w:rsid w:val="00664788"/>
    <w:pPr>
      <w:spacing w:after="0" w:line="360" w:lineRule="auto"/>
      <w:ind w:left="360"/>
    </w:pPr>
    <w:rPr>
      <w:color w:val="000000" w:themeColor="text1"/>
      <w:sz w:val="20"/>
      <w:lang w:val="en-US"/>
    </w:rPr>
  </w:style>
  <w:style w:type="paragraph" w:customStyle="1" w:styleId="table">
    <w:name w:val="table"/>
    <w:basedOn w:val="Normal"/>
    <w:qFormat/>
    <w:rsid w:val="00664788"/>
    <w:pPr>
      <w:spacing w:line="240" w:lineRule="auto"/>
    </w:pPr>
  </w:style>
  <w:style w:type="paragraph" w:customStyle="1" w:styleId="largetext">
    <w:name w:val="large text"/>
    <w:basedOn w:val="Normal"/>
    <w:qFormat/>
    <w:rsid w:val="00664788"/>
    <w:pPr>
      <w:spacing w:before="40" w:after="40" w:line="240" w:lineRule="auto"/>
    </w:pPr>
    <w:rPr>
      <w:rFonts w:ascii="Impact" w:hAnsi="Impact"/>
      <w:color w:val="124163" w:themeColor="text2"/>
      <w:sz w:val="28"/>
    </w:rPr>
  </w:style>
  <w:style w:type="paragraph" w:customStyle="1" w:styleId="tableheaddark">
    <w:name w:val="table head dark"/>
    <w:basedOn w:val="Normal"/>
    <w:qFormat/>
    <w:rsid w:val="00664788"/>
    <w:pPr>
      <w:spacing w:before="40" w:after="40" w:line="240" w:lineRule="auto"/>
    </w:pPr>
    <w:rPr>
      <w:rFonts w:ascii="Impact" w:hAnsi="Impact"/>
      <w:color w:val="FFFFFF" w:themeColor="background1"/>
      <w:sz w:val="32"/>
    </w:rPr>
  </w:style>
  <w:style w:type="paragraph" w:customStyle="1" w:styleId="tableheadwhite">
    <w:name w:val="table head white"/>
    <w:basedOn w:val="Normal"/>
    <w:qFormat/>
    <w:rsid w:val="00664788"/>
    <w:pPr>
      <w:spacing w:before="40" w:after="40" w:line="240" w:lineRule="auto"/>
    </w:pPr>
    <w:rPr>
      <w:rFonts w:ascii="Impact" w:hAnsi="Impact"/>
      <w:color w:val="FFFFFF" w:themeColor="background1"/>
      <w:sz w:val="32"/>
    </w:rPr>
  </w:style>
  <w:style w:type="paragraph" w:customStyle="1" w:styleId="numberedtextlight">
    <w:name w:val="numbered text light"/>
    <w:basedOn w:val="ListParagraph"/>
    <w:qFormat/>
    <w:rsid w:val="00C73E4B"/>
    <w:pPr>
      <w:numPr>
        <w:numId w:val="6"/>
      </w:numPr>
      <w:spacing w:before="40" w:after="40" w:line="240" w:lineRule="auto"/>
      <w:ind w:left="280" w:hanging="270"/>
    </w:pPr>
    <w:rPr>
      <w:rFonts w:asciiTheme="majorHAnsi" w:hAnsiTheme="majorHAnsi"/>
      <w:color w:val="FFFFFF" w:themeColor="background1"/>
    </w:rPr>
  </w:style>
  <w:style w:type="paragraph" w:customStyle="1" w:styleId="Titlebartext">
    <w:name w:val="Title bar text"/>
    <w:basedOn w:val="Normal"/>
    <w:link w:val="TitlebartextChar"/>
    <w:qFormat/>
    <w:rsid w:val="00664788"/>
    <w:rPr>
      <w:color w:val="FFFFFF" w:themeColor="background1"/>
      <w:sz w:val="23"/>
    </w:rPr>
  </w:style>
  <w:style w:type="character" w:customStyle="1" w:styleId="TitlebartextChar">
    <w:name w:val="Title bar text Char"/>
    <w:basedOn w:val="DefaultParagraphFont"/>
    <w:link w:val="Titlebartext"/>
    <w:rsid w:val="00664788"/>
    <w:rPr>
      <w:color w:val="FFFFFF" w:themeColor="background1"/>
      <w:sz w:val="23"/>
      <w:lang w:val="en-US"/>
    </w:rPr>
  </w:style>
  <w:style w:type="paragraph" w:styleId="Header">
    <w:name w:val="header"/>
    <w:basedOn w:val="Normal"/>
    <w:link w:val="HeaderChar"/>
    <w:uiPriority w:val="99"/>
    <w:rsid w:val="00C9110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788"/>
    <w:rPr>
      <w:color w:val="000000" w:themeColor="text1"/>
      <w:sz w:val="20"/>
      <w:lang w:val="en-US"/>
    </w:rPr>
  </w:style>
  <w:style w:type="paragraph" w:styleId="Footer">
    <w:name w:val="footer"/>
    <w:basedOn w:val="Normal"/>
    <w:link w:val="FooterChar"/>
    <w:uiPriority w:val="99"/>
    <w:rsid w:val="00C9110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788"/>
    <w:rPr>
      <w:color w:val="000000" w:themeColor="text1"/>
      <w:sz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664788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B2021F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414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14C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14C1"/>
    <w:rPr>
      <w:color w:val="000000" w:themeColor="text1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14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14C1"/>
    <w:rPr>
      <w:b/>
      <w:bCs/>
      <w:color w:val="000000" w:themeColor="text1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14C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4C1"/>
    <w:rPr>
      <w:rFonts w:ascii="Segoe UI" w:hAnsi="Segoe UI" w:cs="Segoe UI"/>
      <w:color w:val="000000" w:themeColor="text1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datarevelations.com/truthful-art.html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gha\AppData\Roaming\Microsoft\Templates\Wellness%20check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09553EA219D43C18087274CA4C7FB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FCF492-65E7-46EB-B614-9BA2F3F96339}"/>
      </w:docPartPr>
      <w:docPartBody>
        <w:p w:rsidR="0075211F" w:rsidRDefault="008C3A46" w:rsidP="008C3A46">
          <w:pPr>
            <w:pStyle w:val="909553EA219D43C18087274CA4C7FBFC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Eurostile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D447A"/>
    <w:multiLevelType w:val="hybridMultilevel"/>
    <w:tmpl w:val="B3C881AE"/>
    <w:lvl w:ilvl="0" w:tplc="5C2C5AFA">
      <w:start w:val="1"/>
      <w:numFmt w:val="decimal"/>
      <w:pStyle w:val="numberedtextligh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A46"/>
    <w:rsid w:val="001B7813"/>
    <w:rsid w:val="0075211F"/>
    <w:rsid w:val="008C3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114AAC47E24E6D84E1943F7CA4640C">
    <w:name w:val="8C114AAC47E24E6D84E1943F7CA4640C"/>
  </w:style>
  <w:style w:type="paragraph" w:customStyle="1" w:styleId="2C3A928D7DDD4D58946555DFF58B0751">
    <w:name w:val="2C3A928D7DDD4D58946555DFF58B0751"/>
  </w:style>
  <w:style w:type="paragraph" w:customStyle="1" w:styleId="3A8139E233B141449605A853561BBFA8">
    <w:name w:val="3A8139E233B141449605A853561BBFA8"/>
  </w:style>
  <w:style w:type="paragraph" w:customStyle="1" w:styleId="F34FE0B53EEE4542A1593008AD3C67D2">
    <w:name w:val="F34FE0B53EEE4542A1593008AD3C67D2"/>
  </w:style>
  <w:style w:type="paragraph" w:customStyle="1" w:styleId="81B172D950504C9CA5A299DBF958699B">
    <w:name w:val="81B172D950504C9CA5A299DBF958699B"/>
  </w:style>
  <w:style w:type="paragraph" w:customStyle="1" w:styleId="0C739B3E30D24A8EA916BC53A434C532">
    <w:name w:val="0C739B3E30D24A8EA916BC53A434C532"/>
  </w:style>
  <w:style w:type="paragraph" w:customStyle="1" w:styleId="7EA119FD2A8A4044A9A2A26831BC1292">
    <w:name w:val="7EA119FD2A8A4044A9A2A26831BC1292"/>
  </w:style>
  <w:style w:type="paragraph" w:customStyle="1" w:styleId="671AE24C241549B189552A144215994C">
    <w:name w:val="671AE24C241549B189552A144215994C"/>
  </w:style>
  <w:style w:type="paragraph" w:customStyle="1" w:styleId="267E3F78C7B1458EB69039CA5EE35A42">
    <w:name w:val="267E3F78C7B1458EB69039CA5EE35A42"/>
  </w:style>
  <w:style w:type="paragraph" w:customStyle="1" w:styleId="5868CF92D1D24159A5D5D7D22222E571">
    <w:name w:val="5868CF92D1D24159A5D5D7D22222E571"/>
  </w:style>
  <w:style w:type="paragraph" w:customStyle="1" w:styleId="CEF04C4B49BA45D99904BBCA7E93B1E8">
    <w:name w:val="CEF04C4B49BA45D99904BBCA7E93B1E8"/>
  </w:style>
  <w:style w:type="paragraph" w:customStyle="1" w:styleId="numberedtextlight">
    <w:name w:val="numbered text light"/>
    <w:basedOn w:val="ListParagraph"/>
    <w:qFormat/>
    <w:rsid w:val="008C3A46"/>
    <w:pPr>
      <w:numPr>
        <w:numId w:val="1"/>
      </w:numPr>
      <w:spacing w:before="40" w:after="40" w:line="240" w:lineRule="auto"/>
      <w:ind w:left="280" w:hanging="270"/>
    </w:pPr>
    <w:rPr>
      <w:rFonts w:asciiTheme="majorHAnsi" w:eastAsiaTheme="minorHAnsi" w:hAnsiTheme="majorHAnsi"/>
      <w:color w:val="FFFFFF" w:themeColor="background1"/>
      <w:sz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2E75E8950AC45CD93B7AE861C87F1F2">
    <w:name w:val="D2E75E8950AC45CD93B7AE861C87F1F2"/>
  </w:style>
  <w:style w:type="paragraph" w:customStyle="1" w:styleId="3902EC45BF8448C68B46B2459E097190">
    <w:name w:val="3902EC45BF8448C68B46B2459E097190"/>
  </w:style>
  <w:style w:type="paragraph" w:customStyle="1" w:styleId="8BC0C62D921A4E3BBAAC868FED0F9BE6">
    <w:name w:val="8BC0C62D921A4E3BBAAC868FED0F9BE6"/>
  </w:style>
  <w:style w:type="paragraph" w:customStyle="1" w:styleId="B00DF128DE9E4AE59DF38064CC137938">
    <w:name w:val="B00DF128DE9E4AE59DF38064CC137938"/>
  </w:style>
  <w:style w:type="paragraph" w:customStyle="1" w:styleId="0151069F83A04EF1996D31E80676107A">
    <w:name w:val="0151069F83A04EF1996D31E80676107A"/>
  </w:style>
  <w:style w:type="paragraph" w:customStyle="1" w:styleId="C17EA859498A473DB1B0ED978ECB58ED">
    <w:name w:val="C17EA859498A473DB1B0ED978ECB58ED"/>
  </w:style>
  <w:style w:type="paragraph" w:customStyle="1" w:styleId="B8B5681C63EB4903AA9E2AE20D475C1C">
    <w:name w:val="B8B5681C63EB4903AA9E2AE20D475C1C"/>
  </w:style>
  <w:style w:type="paragraph" w:customStyle="1" w:styleId="102A002A9B0A4C50B2D86C8C7FC526A5">
    <w:name w:val="102A002A9B0A4C50B2D86C8C7FC526A5"/>
  </w:style>
  <w:style w:type="paragraph" w:customStyle="1" w:styleId="7A9F32D569EC44D5B644F9CD6C53CDCD">
    <w:name w:val="7A9F32D569EC44D5B644F9CD6C53CDCD"/>
  </w:style>
  <w:style w:type="paragraph" w:customStyle="1" w:styleId="F0D9A80035F040FE8DA1AAEBC09D82F1">
    <w:name w:val="F0D9A80035F040FE8DA1AAEBC09D82F1"/>
  </w:style>
  <w:style w:type="paragraph" w:customStyle="1" w:styleId="564D4E778FC94B7BB7FABD21C0B7567C">
    <w:name w:val="564D4E778FC94B7BB7FABD21C0B7567C"/>
  </w:style>
  <w:style w:type="paragraph" w:customStyle="1" w:styleId="EDDDDBE353F64D3EA78F720E0BD892EE">
    <w:name w:val="EDDDDBE353F64D3EA78F720E0BD892EE"/>
  </w:style>
  <w:style w:type="paragraph" w:customStyle="1" w:styleId="26A81AD643184E5EBD90605272BC3C93">
    <w:name w:val="26A81AD643184E5EBD90605272BC3C93"/>
  </w:style>
  <w:style w:type="paragraph" w:customStyle="1" w:styleId="2C1FEAE9DB7E4C9D8154B69AD32F29C2">
    <w:name w:val="2C1FEAE9DB7E4C9D8154B69AD32F29C2"/>
  </w:style>
  <w:style w:type="paragraph" w:customStyle="1" w:styleId="21B12BFB598A483A9C35CE434C71E982">
    <w:name w:val="21B12BFB598A483A9C35CE434C71E982"/>
  </w:style>
  <w:style w:type="paragraph" w:customStyle="1" w:styleId="A880E75E5327454CA951856EE5161125">
    <w:name w:val="A880E75E5327454CA951856EE5161125"/>
  </w:style>
  <w:style w:type="paragraph" w:customStyle="1" w:styleId="C395F11E61484384BA57394447EC10D0">
    <w:name w:val="C395F11E61484384BA57394447EC10D0"/>
  </w:style>
  <w:style w:type="paragraph" w:customStyle="1" w:styleId="2DBEC19469224CFC92557A3BFB5696BA">
    <w:name w:val="2DBEC19469224CFC92557A3BFB5696BA"/>
  </w:style>
  <w:style w:type="paragraph" w:customStyle="1" w:styleId="487CAE11E93F49269C35EF0D280846E2">
    <w:name w:val="487CAE11E93F49269C35EF0D280846E2"/>
  </w:style>
  <w:style w:type="paragraph" w:customStyle="1" w:styleId="E037F72DE633491D81F84031C7D9D4DD">
    <w:name w:val="E037F72DE633491D81F84031C7D9D4DD"/>
  </w:style>
  <w:style w:type="paragraph" w:customStyle="1" w:styleId="811A4C2E641F4BEC928E64512FF404D2">
    <w:name w:val="811A4C2E641F4BEC928E64512FF404D2"/>
  </w:style>
  <w:style w:type="paragraph" w:customStyle="1" w:styleId="B9E0D760034B465E94E9C946EFDB725C">
    <w:name w:val="B9E0D760034B465E94E9C946EFDB725C"/>
    <w:rsid w:val="008C3A46"/>
  </w:style>
  <w:style w:type="paragraph" w:customStyle="1" w:styleId="EE71773510EC4EA2BEB776159A2B2E1E">
    <w:name w:val="EE71773510EC4EA2BEB776159A2B2E1E"/>
    <w:rsid w:val="008C3A46"/>
  </w:style>
  <w:style w:type="paragraph" w:customStyle="1" w:styleId="DC9F1F3849104E66848A640230C33831">
    <w:name w:val="DC9F1F3849104E66848A640230C33831"/>
    <w:rsid w:val="008C3A46"/>
  </w:style>
  <w:style w:type="paragraph" w:customStyle="1" w:styleId="885AAC4B056341AD918C00CC6DB8170A">
    <w:name w:val="885AAC4B056341AD918C00CC6DB8170A"/>
    <w:rsid w:val="008C3A46"/>
  </w:style>
  <w:style w:type="paragraph" w:customStyle="1" w:styleId="741AA5546DC04C969FB10CD721FDE780">
    <w:name w:val="741AA5546DC04C969FB10CD721FDE780"/>
    <w:rsid w:val="008C3A46"/>
  </w:style>
  <w:style w:type="paragraph" w:customStyle="1" w:styleId="7850E4221221451D9C9C807C4EDA45C3">
    <w:name w:val="7850E4221221451D9C9C807C4EDA45C3"/>
    <w:rsid w:val="008C3A46"/>
  </w:style>
  <w:style w:type="paragraph" w:customStyle="1" w:styleId="5CA00301AA5045598102482FC64C2EB3">
    <w:name w:val="5CA00301AA5045598102482FC64C2EB3"/>
    <w:rsid w:val="008C3A46"/>
  </w:style>
  <w:style w:type="paragraph" w:customStyle="1" w:styleId="3A1A989F16D7482A8EC97DD2700F3CB4">
    <w:name w:val="3A1A989F16D7482A8EC97DD2700F3CB4"/>
    <w:rsid w:val="008C3A46"/>
  </w:style>
  <w:style w:type="paragraph" w:customStyle="1" w:styleId="3B93633942BB43AAA0000E647E1BB6BF">
    <w:name w:val="3B93633942BB43AAA0000E647E1BB6BF"/>
    <w:rsid w:val="008C3A46"/>
  </w:style>
  <w:style w:type="paragraph" w:customStyle="1" w:styleId="BAD004F6420B474EA16846764A123BCB">
    <w:name w:val="BAD004F6420B474EA16846764A123BCB"/>
    <w:rsid w:val="008C3A46"/>
  </w:style>
  <w:style w:type="paragraph" w:customStyle="1" w:styleId="7EECF24455574794BF8A438CFEFF1783">
    <w:name w:val="7EECF24455574794BF8A438CFEFF1783"/>
    <w:rsid w:val="008C3A46"/>
  </w:style>
  <w:style w:type="paragraph" w:customStyle="1" w:styleId="19C37D172CD3417DB555D9CF9928172B">
    <w:name w:val="19C37D172CD3417DB555D9CF9928172B"/>
    <w:rsid w:val="008C3A46"/>
  </w:style>
  <w:style w:type="paragraph" w:customStyle="1" w:styleId="23E984F9FABC4D2FAD1507B35BAFD952">
    <w:name w:val="23E984F9FABC4D2FAD1507B35BAFD952"/>
    <w:rsid w:val="008C3A46"/>
  </w:style>
  <w:style w:type="paragraph" w:customStyle="1" w:styleId="16B8C0DD6E9C4C39B99ABED3E14C5F1A">
    <w:name w:val="16B8C0DD6E9C4C39B99ABED3E14C5F1A"/>
    <w:rsid w:val="008C3A46"/>
  </w:style>
  <w:style w:type="paragraph" w:customStyle="1" w:styleId="64ED174056444C5BACA5F95C82B60F5A">
    <w:name w:val="64ED174056444C5BACA5F95C82B60F5A"/>
    <w:rsid w:val="008C3A46"/>
  </w:style>
  <w:style w:type="paragraph" w:customStyle="1" w:styleId="64C65A2D29C1412DB3EA0523815A37E0">
    <w:name w:val="64C65A2D29C1412DB3EA0523815A37E0"/>
    <w:rsid w:val="008C3A46"/>
  </w:style>
  <w:style w:type="paragraph" w:customStyle="1" w:styleId="653E6D1FFD4241E09937FC58C55450D8">
    <w:name w:val="653E6D1FFD4241E09937FC58C55450D8"/>
    <w:rsid w:val="008C3A46"/>
  </w:style>
  <w:style w:type="paragraph" w:customStyle="1" w:styleId="26E72B9FE2D54E77A7F4BA4C7875CB89">
    <w:name w:val="26E72B9FE2D54E77A7F4BA4C7875CB89"/>
    <w:rsid w:val="008C3A46"/>
  </w:style>
  <w:style w:type="paragraph" w:customStyle="1" w:styleId="D7657001C3C045C8A5ABE2C5517666BE">
    <w:name w:val="D7657001C3C045C8A5ABE2C5517666BE"/>
    <w:rsid w:val="008C3A46"/>
  </w:style>
  <w:style w:type="paragraph" w:customStyle="1" w:styleId="9C8FCA6F903E4B039B776148712B5028">
    <w:name w:val="9C8FCA6F903E4B039B776148712B5028"/>
    <w:rsid w:val="008C3A46"/>
  </w:style>
  <w:style w:type="paragraph" w:customStyle="1" w:styleId="918F87EE6106445EB3162A2C08C7EE0D">
    <w:name w:val="918F87EE6106445EB3162A2C08C7EE0D"/>
    <w:rsid w:val="008C3A46"/>
  </w:style>
  <w:style w:type="paragraph" w:customStyle="1" w:styleId="EA1E2B1D563F4115910B884D23B32952">
    <w:name w:val="EA1E2B1D563F4115910B884D23B32952"/>
    <w:rsid w:val="008C3A46"/>
  </w:style>
  <w:style w:type="paragraph" w:customStyle="1" w:styleId="F69DA87D768D4DA28BD12F679F4F5615">
    <w:name w:val="F69DA87D768D4DA28BD12F679F4F5615"/>
    <w:rsid w:val="008C3A46"/>
  </w:style>
  <w:style w:type="paragraph" w:customStyle="1" w:styleId="B621B36BAEC24BF087B565B3AA90FE64">
    <w:name w:val="B621B36BAEC24BF087B565B3AA90FE64"/>
    <w:rsid w:val="008C3A46"/>
  </w:style>
  <w:style w:type="paragraph" w:customStyle="1" w:styleId="9C13684D13DE43D79CE7A0A76CEB154D">
    <w:name w:val="9C13684D13DE43D79CE7A0A76CEB154D"/>
    <w:rsid w:val="008C3A46"/>
  </w:style>
  <w:style w:type="paragraph" w:customStyle="1" w:styleId="B7D3D566FCF449B5A8114CE74DD5E90D">
    <w:name w:val="B7D3D566FCF449B5A8114CE74DD5E90D"/>
    <w:rsid w:val="008C3A46"/>
  </w:style>
  <w:style w:type="paragraph" w:customStyle="1" w:styleId="55754466F36B4F5694B7D995E7533153">
    <w:name w:val="55754466F36B4F5694B7D995E7533153"/>
    <w:rsid w:val="008C3A46"/>
  </w:style>
  <w:style w:type="paragraph" w:customStyle="1" w:styleId="CCEB65CF89CE401CA79FB9CEB7EB23E8">
    <w:name w:val="CCEB65CF89CE401CA79FB9CEB7EB23E8"/>
    <w:rsid w:val="008C3A46"/>
  </w:style>
  <w:style w:type="paragraph" w:customStyle="1" w:styleId="9EB7A1C5CB9041E09260C48DBDD06E73">
    <w:name w:val="9EB7A1C5CB9041E09260C48DBDD06E73"/>
    <w:rsid w:val="008C3A46"/>
  </w:style>
  <w:style w:type="paragraph" w:customStyle="1" w:styleId="05EEA1401D3B4DC9A6812CFC023E3E02">
    <w:name w:val="05EEA1401D3B4DC9A6812CFC023E3E02"/>
    <w:rsid w:val="008C3A46"/>
  </w:style>
  <w:style w:type="paragraph" w:customStyle="1" w:styleId="0D256ED45698423EAE6087A90671BE77">
    <w:name w:val="0D256ED45698423EAE6087A90671BE77"/>
    <w:rsid w:val="008C3A46"/>
  </w:style>
  <w:style w:type="paragraph" w:customStyle="1" w:styleId="D53B1697E7124210854AC2697F4FB625">
    <w:name w:val="D53B1697E7124210854AC2697F4FB625"/>
    <w:rsid w:val="008C3A46"/>
  </w:style>
  <w:style w:type="paragraph" w:customStyle="1" w:styleId="DC28607C54294CA7B89A3F7D31015BF8">
    <w:name w:val="DC28607C54294CA7B89A3F7D31015BF8"/>
    <w:rsid w:val="008C3A46"/>
  </w:style>
  <w:style w:type="paragraph" w:customStyle="1" w:styleId="50E39DBDAF094358992E574EB4E1115B">
    <w:name w:val="50E39DBDAF094358992E574EB4E1115B"/>
    <w:rsid w:val="008C3A46"/>
  </w:style>
  <w:style w:type="paragraph" w:customStyle="1" w:styleId="9779A611D4DF4DD6A34981A255ABAF08">
    <w:name w:val="9779A611D4DF4DD6A34981A255ABAF08"/>
    <w:rsid w:val="008C3A46"/>
  </w:style>
  <w:style w:type="paragraph" w:customStyle="1" w:styleId="322C007CE68947A39D2C4A8D712AEAE0">
    <w:name w:val="322C007CE68947A39D2C4A8D712AEAE0"/>
    <w:rsid w:val="008C3A46"/>
  </w:style>
  <w:style w:type="paragraph" w:customStyle="1" w:styleId="A758BDAD97C54B03A3D750226C3670B4">
    <w:name w:val="A758BDAD97C54B03A3D750226C3670B4"/>
    <w:rsid w:val="008C3A46"/>
  </w:style>
  <w:style w:type="paragraph" w:customStyle="1" w:styleId="A2717E2030394FB6BEF8964944405959">
    <w:name w:val="A2717E2030394FB6BEF8964944405959"/>
    <w:rsid w:val="008C3A46"/>
  </w:style>
  <w:style w:type="paragraph" w:customStyle="1" w:styleId="ABC52CC0255946678B2EDD3F643813C7">
    <w:name w:val="ABC52CC0255946678B2EDD3F643813C7"/>
    <w:rsid w:val="008C3A46"/>
  </w:style>
  <w:style w:type="paragraph" w:customStyle="1" w:styleId="1AC60A8ACFFD459DB176537FC5B8EA9C">
    <w:name w:val="1AC60A8ACFFD459DB176537FC5B8EA9C"/>
    <w:rsid w:val="008C3A46"/>
  </w:style>
  <w:style w:type="paragraph" w:customStyle="1" w:styleId="0CAFAFF6E7B94F30842D951D0EA94146">
    <w:name w:val="0CAFAFF6E7B94F30842D951D0EA94146"/>
    <w:rsid w:val="008C3A46"/>
  </w:style>
  <w:style w:type="paragraph" w:customStyle="1" w:styleId="8CA3794C739442E3A70B193546EBE3D0">
    <w:name w:val="8CA3794C739442E3A70B193546EBE3D0"/>
    <w:rsid w:val="008C3A46"/>
  </w:style>
  <w:style w:type="paragraph" w:customStyle="1" w:styleId="DBE1A374246449D1A245A472D77A5BFA">
    <w:name w:val="DBE1A374246449D1A245A472D77A5BFA"/>
    <w:rsid w:val="008C3A46"/>
  </w:style>
  <w:style w:type="paragraph" w:customStyle="1" w:styleId="A34D8CB0C8CE49B6986D58639377C9EA">
    <w:name w:val="A34D8CB0C8CE49B6986D58639377C9EA"/>
    <w:rsid w:val="008C3A46"/>
  </w:style>
  <w:style w:type="paragraph" w:customStyle="1" w:styleId="21417C75276A4223B14B5294AFEF34AC">
    <w:name w:val="21417C75276A4223B14B5294AFEF34AC"/>
    <w:rsid w:val="008C3A46"/>
  </w:style>
  <w:style w:type="paragraph" w:customStyle="1" w:styleId="7BFD074A91D44AB5A8C04AEA7425807F">
    <w:name w:val="7BFD074A91D44AB5A8C04AEA7425807F"/>
    <w:rsid w:val="008C3A46"/>
  </w:style>
  <w:style w:type="paragraph" w:customStyle="1" w:styleId="B5443E0BB5ED4B878D7E23F44748A665">
    <w:name w:val="B5443E0BB5ED4B878D7E23F44748A665"/>
    <w:rsid w:val="008C3A46"/>
  </w:style>
  <w:style w:type="paragraph" w:customStyle="1" w:styleId="34F7E18A69B2483BBB734FC4EA57AA16">
    <w:name w:val="34F7E18A69B2483BBB734FC4EA57AA16"/>
    <w:rsid w:val="008C3A46"/>
  </w:style>
  <w:style w:type="paragraph" w:customStyle="1" w:styleId="4CB96F541AFB4CF3B9619F15290929CA">
    <w:name w:val="4CB96F541AFB4CF3B9619F15290929CA"/>
    <w:rsid w:val="008C3A46"/>
  </w:style>
  <w:style w:type="paragraph" w:customStyle="1" w:styleId="0EED44C670FF4E209EB9D18CD7FEB7EE">
    <w:name w:val="0EED44C670FF4E209EB9D18CD7FEB7EE"/>
    <w:rsid w:val="008C3A46"/>
  </w:style>
  <w:style w:type="paragraph" w:customStyle="1" w:styleId="889835578D24439590E14ACA65ED3685">
    <w:name w:val="889835578D24439590E14ACA65ED3685"/>
    <w:rsid w:val="008C3A46"/>
  </w:style>
  <w:style w:type="paragraph" w:customStyle="1" w:styleId="F97B9E105DFC4FE9ABEBFEE30D49E9C2">
    <w:name w:val="F97B9E105DFC4FE9ABEBFEE30D49E9C2"/>
    <w:rsid w:val="008C3A46"/>
  </w:style>
  <w:style w:type="paragraph" w:customStyle="1" w:styleId="0B43BCD9269F43A98C953B569E4C39C4">
    <w:name w:val="0B43BCD9269F43A98C953B569E4C39C4"/>
    <w:rsid w:val="008C3A46"/>
  </w:style>
  <w:style w:type="paragraph" w:customStyle="1" w:styleId="50D77149B4D144F6AD4F0A376738CA62">
    <w:name w:val="50D77149B4D144F6AD4F0A376738CA62"/>
    <w:rsid w:val="008C3A46"/>
  </w:style>
  <w:style w:type="paragraph" w:customStyle="1" w:styleId="82A8754D26384A5C9BFBBBF7B24F0090">
    <w:name w:val="82A8754D26384A5C9BFBBBF7B24F0090"/>
    <w:rsid w:val="008C3A46"/>
  </w:style>
  <w:style w:type="paragraph" w:customStyle="1" w:styleId="63D2C60771A94481A73864D84B98205B">
    <w:name w:val="63D2C60771A94481A73864D84B98205B"/>
    <w:rsid w:val="008C3A46"/>
  </w:style>
  <w:style w:type="paragraph" w:customStyle="1" w:styleId="A9A0E233E17E44CD98EDE2552805DD61">
    <w:name w:val="A9A0E233E17E44CD98EDE2552805DD61"/>
    <w:rsid w:val="008C3A46"/>
  </w:style>
  <w:style w:type="paragraph" w:customStyle="1" w:styleId="8DF3B4B6C8004015827DFC67122E2406">
    <w:name w:val="8DF3B4B6C8004015827DFC67122E2406"/>
    <w:rsid w:val="008C3A46"/>
  </w:style>
  <w:style w:type="paragraph" w:customStyle="1" w:styleId="69230546F0EF4061BFBC31DFDC358D84">
    <w:name w:val="69230546F0EF4061BFBC31DFDC358D84"/>
    <w:rsid w:val="008C3A46"/>
  </w:style>
  <w:style w:type="paragraph" w:customStyle="1" w:styleId="0D223BBAFBD344FB9E5F563E304E2FF9">
    <w:name w:val="0D223BBAFBD344FB9E5F563E304E2FF9"/>
    <w:rsid w:val="008C3A46"/>
  </w:style>
  <w:style w:type="paragraph" w:customStyle="1" w:styleId="466C83BD986143D288FA36C949188C1E">
    <w:name w:val="466C83BD986143D288FA36C949188C1E"/>
    <w:rsid w:val="008C3A46"/>
  </w:style>
  <w:style w:type="paragraph" w:customStyle="1" w:styleId="32396F96334D4458849268CBEE98E727">
    <w:name w:val="32396F96334D4458849268CBEE98E727"/>
    <w:rsid w:val="008C3A46"/>
  </w:style>
  <w:style w:type="paragraph" w:customStyle="1" w:styleId="1310B9D7CC2B4F03B713B982E5EB3EE9">
    <w:name w:val="1310B9D7CC2B4F03B713B982E5EB3EE9"/>
    <w:rsid w:val="008C3A46"/>
  </w:style>
  <w:style w:type="paragraph" w:customStyle="1" w:styleId="C875D2E9C65E4F6E9CC9360DCC7FC8B4">
    <w:name w:val="C875D2E9C65E4F6E9CC9360DCC7FC8B4"/>
    <w:rsid w:val="008C3A46"/>
  </w:style>
  <w:style w:type="paragraph" w:customStyle="1" w:styleId="0512AFEC6B0F4C10BBED8AC4A23E5616">
    <w:name w:val="0512AFEC6B0F4C10BBED8AC4A23E5616"/>
    <w:rsid w:val="008C3A46"/>
  </w:style>
  <w:style w:type="paragraph" w:customStyle="1" w:styleId="2EED14A9B49A4AEF8A2A0AB6C4479AEA">
    <w:name w:val="2EED14A9B49A4AEF8A2A0AB6C4479AEA"/>
    <w:rsid w:val="008C3A46"/>
  </w:style>
  <w:style w:type="paragraph" w:customStyle="1" w:styleId="2E9C8D428F4447279FBB847FCDF04D1A">
    <w:name w:val="2E9C8D428F4447279FBB847FCDF04D1A"/>
    <w:rsid w:val="008C3A46"/>
  </w:style>
  <w:style w:type="paragraph" w:customStyle="1" w:styleId="FC94E836109D4C3CA94BC7DA0353D537">
    <w:name w:val="FC94E836109D4C3CA94BC7DA0353D537"/>
    <w:rsid w:val="008C3A46"/>
  </w:style>
  <w:style w:type="paragraph" w:customStyle="1" w:styleId="E1A6C8E1C3D245B8A31E05521AB1ADB4">
    <w:name w:val="E1A6C8E1C3D245B8A31E05521AB1ADB4"/>
    <w:rsid w:val="008C3A46"/>
  </w:style>
  <w:style w:type="paragraph" w:customStyle="1" w:styleId="BB6C53DB82C3477CBB167EAFCFF7A9FE">
    <w:name w:val="BB6C53DB82C3477CBB167EAFCFF7A9FE"/>
    <w:rsid w:val="008C3A46"/>
  </w:style>
  <w:style w:type="paragraph" w:customStyle="1" w:styleId="A6F1D281090847B2BF74CC31BDE1C4C0">
    <w:name w:val="A6F1D281090847B2BF74CC31BDE1C4C0"/>
    <w:rsid w:val="008C3A46"/>
  </w:style>
  <w:style w:type="paragraph" w:customStyle="1" w:styleId="BC93D799F4AE46DCBA036EB605B8A109">
    <w:name w:val="BC93D799F4AE46DCBA036EB605B8A109"/>
    <w:rsid w:val="008C3A46"/>
  </w:style>
  <w:style w:type="paragraph" w:customStyle="1" w:styleId="6B396881241A41218CF218C7B64D226F">
    <w:name w:val="6B396881241A41218CF218C7B64D226F"/>
    <w:rsid w:val="008C3A46"/>
  </w:style>
  <w:style w:type="paragraph" w:customStyle="1" w:styleId="FBCD92FFC4D7439592D7B4145B5BBCCF">
    <w:name w:val="FBCD92FFC4D7439592D7B4145B5BBCCF"/>
    <w:rsid w:val="008C3A46"/>
  </w:style>
  <w:style w:type="paragraph" w:customStyle="1" w:styleId="368B3269F792472EAB4180A8CF0B5CED">
    <w:name w:val="368B3269F792472EAB4180A8CF0B5CED"/>
    <w:rsid w:val="008C3A46"/>
  </w:style>
  <w:style w:type="paragraph" w:customStyle="1" w:styleId="CC31581C8A5D45C3951B0D9ABF5E03F0">
    <w:name w:val="CC31581C8A5D45C3951B0D9ABF5E03F0"/>
    <w:rsid w:val="008C3A46"/>
  </w:style>
  <w:style w:type="paragraph" w:customStyle="1" w:styleId="C7B417BBB2854A1EAFD94CF7DE800A46">
    <w:name w:val="C7B417BBB2854A1EAFD94CF7DE800A46"/>
    <w:rsid w:val="008C3A46"/>
  </w:style>
  <w:style w:type="paragraph" w:customStyle="1" w:styleId="C7F73A578A1D4A8184089B1262EC4ABD">
    <w:name w:val="C7F73A578A1D4A8184089B1262EC4ABD"/>
    <w:rsid w:val="008C3A46"/>
  </w:style>
  <w:style w:type="paragraph" w:customStyle="1" w:styleId="44771B9694B342788B8BEA132791DEBF">
    <w:name w:val="44771B9694B342788B8BEA132791DEBF"/>
    <w:rsid w:val="008C3A46"/>
  </w:style>
  <w:style w:type="paragraph" w:customStyle="1" w:styleId="FB0B9958B9B24A3AB807D095807020B3">
    <w:name w:val="FB0B9958B9B24A3AB807D095807020B3"/>
    <w:rsid w:val="008C3A46"/>
  </w:style>
  <w:style w:type="paragraph" w:customStyle="1" w:styleId="B4881C8DEF6142C5A3CB8E996D3B3A83">
    <w:name w:val="B4881C8DEF6142C5A3CB8E996D3B3A83"/>
    <w:rsid w:val="008C3A46"/>
  </w:style>
  <w:style w:type="paragraph" w:customStyle="1" w:styleId="A9BC9BFA70AB4ED097A145D34D0F7EE5">
    <w:name w:val="A9BC9BFA70AB4ED097A145D34D0F7EE5"/>
    <w:rsid w:val="008C3A46"/>
  </w:style>
  <w:style w:type="paragraph" w:customStyle="1" w:styleId="E4B1C7646398416F892868FF83E2B455">
    <w:name w:val="E4B1C7646398416F892868FF83E2B455"/>
    <w:rsid w:val="008C3A46"/>
  </w:style>
  <w:style w:type="paragraph" w:customStyle="1" w:styleId="DE8D11135E4046DF9C7166323C8F493B">
    <w:name w:val="DE8D11135E4046DF9C7166323C8F493B"/>
    <w:rsid w:val="008C3A46"/>
  </w:style>
  <w:style w:type="paragraph" w:customStyle="1" w:styleId="6EB4021BFEDC4A99B94155FE1A164011">
    <w:name w:val="6EB4021BFEDC4A99B94155FE1A164011"/>
    <w:rsid w:val="008C3A46"/>
  </w:style>
  <w:style w:type="paragraph" w:customStyle="1" w:styleId="E6DECCD8FBFE433FBC2B23AB2FA12A19">
    <w:name w:val="E6DECCD8FBFE433FBC2B23AB2FA12A19"/>
    <w:rsid w:val="008C3A46"/>
  </w:style>
  <w:style w:type="paragraph" w:customStyle="1" w:styleId="D927EDD7F31447BFA1406A38EBF651AF">
    <w:name w:val="D927EDD7F31447BFA1406A38EBF651AF"/>
    <w:rsid w:val="008C3A46"/>
  </w:style>
  <w:style w:type="paragraph" w:customStyle="1" w:styleId="3D9F961A3D10490A9E28EBC04218BD6A">
    <w:name w:val="3D9F961A3D10490A9E28EBC04218BD6A"/>
    <w:rsid w:val="008C3A46"/>
  </w:style>
  <w:style w:type="paragraph" w:customStyle="1" w:styleId="C7A7E7295B3C4C83BA4D3086AFB5EBB4">
    <w:name w:val="C7A7E7295B3C4C83BA4D3086AFB5EBB4"/>
    <w:rsid w:val="008C3A46"/>
  </w:style>
  <w:style w:type="paragraph" w:customStyle="1" w:styleId="1CB14CE0A1AB47B1A4E570D20DBF8920">
    <w:name w:val="1CB14CE0A1AB47B1A4E570D20DBF8920"/>
    <w:rsid w:val="008C3A46"/>
  </w:style>
  <w:style w:type="paragraph" w:customStyle="1" w:styleId="8CC120FAFCE5435FBDE59F21CF543E91">
    <w:name w:val="8CC120FAFCE5435FBDE59F21CF543E91"/>
    <w:rsid w:val="008C3A46"/>
  </w:style>
  <w:style w:type="paragraph" w:customStyle="1" w:styleId="343514AFF3DB4F03ADBE1F580D7A14F2">
    <w:name w:val="343514AFF3DB4F03ADBE1F580D7A14F2"/>
    <w:rsid w:val="008C3A46"/>
  </w:style>
  <w:style w:type="paragraph" w:customStyle="1" w:styleId="870812F296674F9F87D8DF2C9A663D00">
    <w:name w:val="870812F296674F9F87D8DF2C9A663D00"/>
    <w:rsid w:val="008C3A46"/>
  </w:style>
  <w:style w:type="paragraph" w:customStyle="1" w:styleId="D9AF9A1E06DA4DD78BB0BD4B204DB8C1">
    <w:name w:val="D9AF9A1E06DA4DD78BB0BD4B204DB8C1"/>
    <w:rsid w:val="008C3A46"/>
  </w:style>
  <w:style w:type="paragraph" w:customStyle="1" w:styleId="A350BCB5B9B745019B8344BAD5FE87FA">
    <w:name w:val="A350BCB5B9B745019B8344BAD5FE87FA"/>
    <w:rsid w:val="008C3A46"/>
  </w:style>
  <w:style w:type="paragraph" w:customStyle="1" w:styleId="EB9399E3D10C45D0A75126852CAC38EC">
    <w:name w:val="EB9399E3D10C45D0A75126852CAC38EC"/>
    <w:rsid w:val="008C3A46"/>
  </w:style>
  <w:style w:type="paragraph" w:customStyle="1" w:styleId="00ACA1AA1B574998A3977DA421CD045D">
    <w:name w:val="00ACA1AA1B574998A3977DA421CD045D"/>
    <w:rsid w:val="008C3A46"/>
  </w:style>
  <w:style w:type="paragraph" w:customStyle="1" w:styleId="93B4C6FC558E4C06A0BA8E0F2AFBDC4E">
    <w:name w:val="93B4C6FC558E4C06A0BA8E0F2AFBDC4E"/>
    <w:rsid w:val="008C3A46"/>
  </w:style>
  <w:style w:type="paragraph" w:customStyle="1" w:styleId="BBC728177A1840A7812B53192FD9DB4F">
    <w:name w:val="BBC728177A1840A7812B53192FD9DB4F"/>
    <w:rsid w:val="008C3A46"/>
  </w:style>
  <w:style w:type="paragraph" w:customStyle="1" w:styleId="E4AD8B8AD7854E62B322913FEDE4B4B9">
    <w:name w:val="E4AD8B8AD7854E62B322913FEDE4B4B9"/>
    <w:rsid w:val="008C3A46"/>
  </w:style>
  <w:style w:type="paragraph" w:customStyle="1" w:styleId="D67DE367FA424F248E6F071A1610CC02">
    <w:name w:val="D67DE367FA424F248E6F071A1610CC02"/>
    <w:rsid w:val="008C3A46"/>
  </w:style>
  <w:style w:type="paragraph" w:customStyle="1" w:styleId="C4E649DBC8484DED9FEA0D76EF687242">
    <w:name w:val="C4E649DBC8484DED9FEA0D76EF687242"/>
    <w:rsid w:val="008C3A46"/>
  </w:style>
  <w:style w:type="paragraph" w:customStyle="1" w:styleId="DE2FA3CAA1934DB5B61A18B6F531B9B4">
    <w:name w:val="DE2FA3CAA1934DB5B61A18B6F531B9B4"/>
    <w:rsid w:val="008C3A46"/>
  </w:style>
  <w:style w:type="paragraph" w:customStyle="1" w:styleId="46DDA71570E8408D875B5F0B410B6910">
    <w:name w:val="46DDA71570E8408D875B5F0B410B6910"/>
    <w:rsid w:val="008C3A46"/>
  </w:style>
  <w:style w:type="paragraph" w:customStyle="1" w:styleId="7458D3DDA0BC4EB489C79BB738E0C1A0">
    <w:name w:val="7458D3DDA0BC4EB489C79BB738E0C1A0"/>
    <w:rsid w:val="008C3A46"/>
  </w:style>
  <w:style w:type="paragraph" w:customStyle="1" w:styleId="8087F93B89D443088E59984782919527">
    <w:name w:val="8087F93B89D443088E59984782919527"/>
    <w:rsid w:val="008C3A46"/>
  </w:style>
  <w:style w:type="paragraph" w:customStyle="1" w:styleId="BBD9B75D7B90405685E962E8DD2477B6">
    <w:name w:val="BBD9B75D7B90405685E962E8DD2477B6"/>
    <w:rsid w:val="008C3A46"/>
  </w:style>
  <w:style w:type="paragraph" w:customStyle="1" w:styleId="17597B79EB9D4F23BC01C08F9950DF9C">
    <w:name w:val="17597B79EB9D4F23BC01C08F9950DF9C"/>
    <w:rsid w:val="008C3A46"/>
  </w:style>
  <w:style w:type="paragraph" w:customStyle="1" w:styleId="33C2DA34CC4043F8B51321DC0AD1AF78">
    <w:name w:val="33C2DA34CC4043F8B51321DC0AD1AF78"/>
    <w:rsid w:val="008C3A46"/>
  </w:style>
  <w:style w:type="paragraph" w:customStyle="1" w:styleId="11710AD025F940A19C5E68B88DECB62E">
    <w:name w:val="11710AD025F940A19C5E68B88DECB62E"/>
    <w:rsid w:val="008C3A46"/>
  </w:style>
  <w:style w:type="paragraph" w:customStyle="1" w:styleId="4EB9DE07C6EA46109DE628DD22D0ADAD">
    <w:name w:val="4EB9DE07C6EA46109DE628DD22D0ADAD"/>
    <w:rsid w:val="008C3A46"/>
  </w:style>
  <w:style w:type="paragraph" w:customStyle="1" w:styleId="09984361C92A47838F4BA5997BA76566">
    <w:name w:val="09984361C92A47838F4BA5997BA76566"/>
    <w:rsid w:val="008C3A46"/>
  </w:style>
  <w:style w:type="paragraph" w:customStyle="1" w:styleId="21316A058301416F9A2E86E200855972">
    <w:name w:val="21316A058301416F9A2E86E200855972"/>
    <w:rsid w:val="008C3A46"/>
  </w:style>
  <w:style w:type="paragraph" w:customStyle="1" w:styleId="22EDE7E04D4A40F6B6FBD9E919BFDA91">
    <w:name w:val="22EDE7E04D4A40F6B6FBD9E919BFDA91"/>
    <w:rsid w:val="008C3A46"/>
  </w:style>
  <w:style w:type="paragraph" w:customStyle="1" w:styleId="D441F3C70E944F9195566C5C6FF2F489">
    <w:name w:val="D441F3C70E944F9195566C5C6FF2F489"/>
    <w:rsid w:val="008C3A46"/>
  </w:style>
  <w:style w:type="paragraph" w:customStyle="1" w:styleId="AE2B34815207450FA72BB45754DC719A">
    <w:name w:val="AE2B34815207450FA72BB45754DC719A"/>
    <w:rsid w:val="008C3A46"/>
  </w:style>
  <w:style w:type="paragraph" w:customStyle="1" w:styleId="1D428E57631E4DA7AF1EEAFDDB30D05C">
    <w:name w:val="1D428E57631E4DA7AF1EEAFDDB30D05C"/>
    <w:rsid w:val="008C3A46"/>
  </w:style>
  <w:style w:type="paragraph" w:customStyle="1" w:styleId="25D49D1E836C420C919B1DA655FA875B">
    <w:name w:val="25D49D1E836C420C919B1DA655FA875B"/>
    <w:rsid w:val="008C3A46"/>
  </w:style>
  <w:style w:type="paragraph" w:customStyle="1" w:styleId="92FEBF73763B4F19BB1860883B09265E">
    <w:name w:val="92FEBF73763B4F19BB1860883B09265E"/>
    <w:rsid w:val="008C3A46"/>
  </w:style>
  <w:style w:type="paragraph" w:customStyle="1" w:styleId="42241DFF708B434BB77431C7FB48F51A">
    <w:name w:val="42241DFF708B434BB77431C7FB48F51A"/>
    <w:rsid w:val="008C3A46"/>
  </w:style>
  <w:style w:type="paragraph" w:customStyle="1" w:styleId="A4102D99372244408E486A1B835B7585">
    <w:name w:val="A4102D99372244408E486A1B835B7585"/>
    <w:rsid w:val="008C3A46"/>
  </w:style>
  <w:style w:type="paragraph" w:customStyle="1" w:styleId="F6143969F22C400B8509D0256EA97353">
    <w:name w:val="F6143969F22C400B8509D0256EA97353"/>
    <w:rsid w:val="008C3A46"/>
  </w:style>
  <w:style w:type="paragraph" w:customStyle="1" w:styleId="A903FEBD13FD45019AB84D609A0A5826">
    <w:name w:val="A903FEBD13FD45019AB84D609A0A5826"/>
    <w:rsid w:val="008C3A46"/>
  </w:style>
  <w:style w:type="paragraph" w:customStyle="1" w:styleId="69C1FDC7C9C14643909B4E82ED8A41CF">
    <w:name w:val="69C1FDC7C9C14643909B4E82ED8A41CF"/>
    <w:rsid w:val="008C3A46"/>
  </w:style>
  <w:style w:type="paragraph" w:customStyle="1" w:styleId="C080154AF4EE4702A2F048BA17624501">
    <w:name w:val="C080154AF4EE4702A2F048BA17624501"/>
    <w:rsid w:val="008C3A46"/>
  </w:style>
  <w:style w:type="paragraph" w:customStyle="1" w:styleId="97F6DF0615204937A5211D6DDB05CB3F">
    <w:name w:val="97F6DF0615204937A5211D6DDB05CB3F"/>
    <w:rsid w:val="008C3A46"/>
  </w:style>
  <w:style w:type="paragraph" w:customStyle="1" w:styleId="45200AF628394E9F8B7D8AEC72FD189C">
    <w:name w:val="45200AF628394E9F8B7D8AEC72FD189C"/>
    <w:rsid w:val="008C3A46"/>
  </w:style>
  <w:style w:type="paragraph" w:customStyle="1" w:styleId="C1C74A6B36044497AE19B1A5879BD865">
    <w:name w:val="C1C74A6B36044497AE19B1A5879BD865"/>
    <w:rsid w:val="008C3A46"/>
  </w:style>
  <w:style w:type="paragraph" w:customStyle="1" w:styleId="2DA22C976401424C806464BDF0EC7AA1">
    <w:name w:val="2DA22C976401424C806464BDF0EC7AA1"/>
    <w:rsid w:val="008C3A46"/>
  </w:style>
  <w:style w:type="paragraph" w:customStyle="1" w:styleId="9213981FB12347908C631F2A68DB57DA">
    <w:name w:val="9213981FB12347908C631F2A68DB57DA"/>
    <w:rsid w:val="008C3A46"/>
  </w:style>
  <w:style w:type="paragraph" w:customStyle="1" w:styleId="3E383248A08D45318F71373FAACA50F8">
    <w:name w:val="3E383248A08D45318F71373FAACA50F8"/>
    <w:rsid w:val="008C3A46"/>
  </w:style>
  <w:style w:type="paragraph" w:customStyle="1" w:styleId="52D6A4C770FD443EBDEC08D82376DFC2">
    <w:name w:val="52D6A4C770FD443EBDEC08D82376DFC2"/>
    <w:rsid w:val="008C3A46"/>
  </w:style>
  <w:style w:type="paragraph" w:customStyle="1" w:styleId="04AA0FD0CD9B4712A8B8D2AB4B8DB60F">
    <w:name w:val="04AA0FD0CD9B4712A8B8D2AB4B8DB60F"/>
    <w:rsid w:val="008C3A46"/>
  </w:style>
  <w:style w:type="paragraph" w:customStyle="1" w:styleId="D2D016EBEF4B4D14BCF2B3FB16E5B6E3">
    <w:name w:val="D2D016EBEF4B4D14BCF2B3FB16E5B6E3"/>
    <w:rsid w:val="008C3A46"/>
  </w:style>
  <w:style w:type="paragraph" w:customStyle="1" w:styleId="00DAB211A3D74CD29D288546A116A79E">
    <w:name w:val="00DAB211A3D74CD29D288546A116A79E"/>
    <w:rsid w:val="008C3A46"/>
  </w:style>
  <w:style w:type="paragraph" w:customStyle="1" w:styleId="322A58707A004FE5AA0B56F70A7F0C42">
    <w:name w:val="322A58707A004FE5AA0B56F70A7F0C42"/>
    <w:rsid w:val="008C3A46"/>
  </w:style>
  <w:style w:type="paragraph" w:customStyle="1" w:styleId="A4F5D1572B2243AEA1039BBD05840371">
    <w:name w:val="A4F5D1572B2243AEA1039BBD05840371"/>
    <w:rsid w:val="008C3A46"/>
  </w:style>
  <w:style w:type="paragraph" w:customStyle="1" w:styleId="8B41355B93694A549616FFA2CF3D2554">
    <w:name w:val="8B41355B93694A549616FFA2CF3D2554"/>
    <w:rsid w:val="008C3A46"/>
  </w:style>
  <w:style w:type="paragraph" w:customStyle="1" w:styleId="0C29ABF5D1094CEEA05731F9A47EAF61">
    <w:name w:val="0C29ABF5D1094CEEA05731F9A47EAF61"/>
    <w:rsid w:val="008C3A46"/>
  </w:style>
  <w:style w:type="paragraph" w:customStyle="1" w:styleId="DE73927720624360946D47B051DD2E72">
    <w:name w:val="DE73927720624360946D47B051DD2E72"/>
    <w:rsid w:val="008C3A46"/>
  </w:style>
  <w:style w:type="paragraph" w:customStyle="1" w:styleId="B68A52CC07DF448B83A187035C9C719E">
    <w:name w:val="B68A52CC07DF448B83A187035C9C719E"/>
    <w:rsid w:val="008C3A46"/>
  </w:style>
  <w:style w:type="paragraph" w:customStyle="1" w:styleId="1212977009FA4C889DF1C7180A838DD4">
    <w:name w:val="1212977009FA4C889DF1C7180A838DD4"/>
    <w:rsid w:val="008C3A46"/>
  </w:style>
  <w:style w:type="paragraph" w:customStyle="1" w:styleId="1A0A0B5520FA499E80C1F30EB05AA815">
    <w:name w:val="1A0A0B5520FA499E80C1F30EB05AA815"/>
    <w:rsid w:val="008C3A46"/>
  </w:style>
  <w:style w:type="paragraph" w:customStyle="1" w:styleId="A3A98A39E29547AA9DFA04D0D00C3DD4">
    <w:name w:val="A3A98A39E29547AA9DFA04D0D00C3DD4"/>
    <w:rsid w:val="008C3A46"/>
  </w:style>
  <w:style w:type="paragraph" w:customStyle="1" w:styleId="CC4E7D8C3FD44908BD218B6E976909D6">
    <w:name w:val="CC4E7D8C3FD44908BD218B6E976909D6"/>
    <w:rsid w:val="008C3A46"/>
  </w:style>
  <w:style w:type="paragraph" w:customStyle="1" w:styleId="F06AB211C861430DA03F155CF76D079D">
    <w:name w:val="F06AB211C861430DA03F155CF76D079D"/>
    <w:rsid w:val="008C3A46"/>
  </w:style>
  <w:style w:type="paragraph" w:customStyle="1" w:styleId="C87B90E136014B96A6C1F57815F74896">
    <w:name w:val="C87B90E136014B96A6C1F57815F74896"/>
    <w:rsid w:val="008C3A46"/>
  </w:style>
  <w:style w:type="paragraph" w:customStyle="1" w:styleId="F33C35FCD6FC42AAAFDA5FC69E4809B2">
    <w:name w:val="F33C35FCD6FC42AAAFDA5FC69E4809B2"/>
    <w:rsid w:val="008C3A46"/>
  </w:style>
  <w:style w:type="paragraph" w:customStyle="1" w:styleId="4D2EC7F35A444684920DF581E000576B">
    <w:name w:val="4D2EC7F35A444684920DF581E000576B"/>
    <w:rsid w:val="008C3A46"/>
  </w:style>
  <w:style w:type="paragraph" w:customStyle="1" w:styleId="F03BF793A5FE4C1482BBD21B461659D3">
    <w:name w:val="F03BF793A5FE4C1482BBD21B461659D3"/>
    <w:rsid w:val="008C3A46"/>
  </w:style>
  <w:style w:type="paragraph" w:customStyle="1" w:styleId="05E8D42CCFF84EC4AF1F91E0FAA8425D">
    <w:name w:val="05E8D42CCFF84EC4AF1F91E0FAA8425D"/>
    <w:rsid w:val="008C3A46"/>
  </w:style>
  <w:style w:type="paragraph" w:customStyle="1" w:styleId="18498C9C9EB9405E848B35025EE3718D">
    <w:name w:val="18498C9C9EB9405E848B35025EE3718D"/>
    <w:rsid w:val="008C3A46"/>
  </w:style>
  <w:style w:type="paragraph" w:customStyle="1" w:styleId="F9A7AA44821B4BF19744803669CEEAE1">
    <w:name w:val="F9A7AA44821B4BF19744803669CEEAE1"/>
    <w:rsid w:val="008C3A46"/>
  </w:style>
  <w:style w:type="paragraph" w:customStyle="1" w:styleId="4A0A5F02455E4BEE914EA2FABD96A291">
    <w:name w:val="4A0A5F02455E4BEE914EA2FABD96A291"/>
    <w:rsid w:val="008C3A46"/>
  </w:style>
  <w:style w:type="paragraph" w:customStyle="1" w:styleId="CBF61C7E81EB41D68AA8A5EB2CD68543">
    <w:name w:val="CBF61C7E81EB41D68AA8A5EB2CD68543"/>
    <w:rsid w:val="008C3A46"/>
  </w:style>
  <w:style w:type="paragraph" w:customStyle="1" w:styleId="42906C9E90D94106B198707D4687B4BC">
    <w:name w:val="42906C9E90D94106B198707D4687B4BC"/>
    <w:rsid w:val="008C3A46"/>
  </w:style>
  <w:style w:type="paragraph" w:customStyle="1" w:styleId="28AED45C787A4D078E42E45DF2A7A35E">
    <w:name w:val="28AED45C787A4D078E42E45DF2A7A35E"/>
    <w:rsid w:val="008C3A46"/>
  </w:style>
  <w:style w:type="paragraph" w:customStyle="1" w:styleId="CF561AEBE89647E68A82097F0A4F0F39">
    <w:name w:val="CF561AEBE89647E68A82097F0A4F0F39"/>
    <w:rsid w:val="008C3A46"/>
  </w:style>
  <w:style w:type="paragraph" w:customStyle="1" w:styleId="98F849A817624CC5953A3D9DE238D184">
    <w:name w:val="98F849A817624CC5953A3D9DE238D184"/>
    <w:rsid w:val="008C3A46"/>
  </w:style>
  <w:style w:type="paragraph" w:customStyle="1" w:styleId="0AC049CF2F2B4DEAB08A1042103CDED2">
    <w:name w:val="0AC049CF2F2B4DEAB08A1042103CDED2"/>
    <w:rsid w:val="008C3A46"/>
  </w:style>
  <w:style w:type="paragraph" w:customStyle="1" w:styleId="807EC912CEBE48F7B8974EEDD0D2EC77">
    <w:name w:val="807EC912CEBE48F7B8974EEDD0D2EC77"/>
    <w:rsid w:val="008C3A46"/>
  </w:style>
  <w:style w:type="paragraph" w:customStyle="1" w:styleId="71C5E81CACD149EE93DDF4D871728053">
    <w:name w:val="71C5E81CACD149EE93DDF4D871728053"/>
    <w:rsid w:val="008C3A46"/>
  </w:style>
  <w:style w:type="paragraph" w:customStyle="1" w:styleId="2F876B9F5F7A4265AAA749D9E5B5E5BF">
    <w:name w:val="2F876B9F5F7A4265AAA749D9E5B5E5BF"/>
    <w:rsid w:val="008C3A46"/>
  </w:style>
  <w:style w:type="paragraph" w:customStyle="1" w:styleId="CF2334AA8F4C4DD8BAAD8DB689D4176A">
    <w:name w:val="CF2334AA8F4C4DD8BAAD8DB689D4176A"/>
    <w:rsid w:val="008C3A46"/>
  </w:style>
  <w:style w:type="paragraph" w:customStyle="1" w:styleId="6DF128CAA65D45ECA2C72EF02BCEAF20">
    <w:name w:val="6DF128CAA65D45ECA2C72EF02BCEAF20"/>
    <w:rsid w:val="008C3A46"/>
  </w:style>
  <w:style w:type="paragraph" w:customStyle="1" w:styleId="90488A32459F4CF0ABEF175B2F97537B">
    <w:name w:val="90488A32459F4CF0ABEF175B2F97537B"/>
    <w:rsid w:val="008C3A46"/>
  </w:style>
  <w:style w:type="paragraph" w:customStyle="1" w:styleId="5064D280CF554D01928125A8A36CC0CB">
    <w:name w:val="5064D280CF554D01928125A8A36CC0CB"/>
    <w:rsid w:val="008C3A46"/>
  </w:style>
  <w:style w:type="paragraph" w:customStyle="1" w:styleId="9CB7DA85ECB146C792D5B88F52FF2F9D">
    <w:name w:val="9CB7DA85ECB146C792D5B88F52FF2F9D"/>
    <w:rsid w:val="008C3A46"/>
  </w:style>
  <w:style w:type="paragraph" w:customStyle="1" w:styleId="03BB6E62F5FD41E4AB82071EEE0074E4">
    <w:name w:val="03BB6E62F5FD41E4AB82071EEE0074E4"/>
    <w:rsid w:val="008C3A46"/>
  </w:style>
  <w:style w:type="paragraph" w:customStyle="1" w:styleId="0A1B933F831E4E219F5961235B3C2F4A">
    <w:name w:val="0A1B933F831E4E219F5961235B3C2F4A"/>
    <w:rsid w:val="008C3A46"/>
  </w:style>
  <w:style w:type="paragraph" w:customStyle="1" w:styleId="CB0C8ED5987347B888E34968516AAD19">
    <w:name w:val="CB0C8ED5987347B888E34968516AAD19"/>
    <w:rsid w:val="008C3A46"/>
  </w:style>
  <w:style w:type="paragraph" w:customStyle="1" w:styleId="C7CB576ED7A74CC1B381A9A2CF079DD4">
    <w:name w:val="C7CB576ED7A74CC1B381A9A2CF079DD4"/>
    <w:rsid w:val="008C3A46"/>
  </w:style>
  <w:style w:type="paragraph" w:customStyle="1" w:styleId="9DDAE6140FC845FC91DD80EEC7F016C5">
    <w:name w:val="9DDAE6140FC845FC91DD80EEC7F016C5"/>
    <w:rsid w:val="008C3A46"/>
  </w:style>
  <w:style w:type="paragraph" w:customStyle="1" w:styleId="DAF4D649DC434CFEBAA072CDFFE2B1B0">
    <w:name w:val="DAF4D649DC434CFEBAA072CDFFE2B1B0"/>
    <w:rsid w:val="008C3A46"/>
  </w:style>
  <w:style w:type="paragraph" w:customStyle="1" w:styleId="E467AFDB7A034117BB1091DA91B99DDF">
    <w:name w:val="E467AFDB7A034117BB1091DA91B99DDF"/>
    <w:rsid w:val="008C3A46"/>
  </w:style>
  <w:style w:type="paragraph" w:customStyle="1" w:styleId="F6A5D739B95D4680A0D002329A7400F0">
    <w:name w:val="F6A5D739B95D4680A0D002329A7400F0"/>
    <w:rsid w:val="008C3A46"/>
  </w:style>
  <w:style w:type="paragraph" w:customStyle="1" w:styleId="1F34B8B08586454194A1905133FB7184">
    <w:name w:val="1F34B8B08586454194A1905133FB7184"/>
    <w:rsid w:val="008C3A46"/>
  </w:style>
  <w:style w:type="paragraph" w:customStyle="1" w:styleId="8E57A8A4EA0745549489D269AE4E85C7">
    <w:name w:val="8E57A8A4EA0745549489D269AE4E85C7"/>
    <w:rsid w:val="008C3A46"/>
  </w:style>
  <w:style w:type="paragraph" w:customStyle="1" w:styleId="4F01DE8664B8433F9F93C133CCEC5B8A">
    <w:name w:val="4F01DE8664B8433F9F93C133CCEC5B8A"/>
    <w:rsid w:val="008C3A46"/>
  </w:style>
  <w:style w:type="paragraph" w:customStyle="1" w:styleId="62AB796FDF334BB3B067676CD8F9DFB5">
    <w:name w:val="62AB796FDF334BB3B067676CD8F9DFB5"/>
    <w:rsid w:val="008C3A46"/>
  </w:style>
  <w:style w:type="paragraph" w:customStyle="1" w:styleId="5A471E0B99E0419DB45C5A5B5C06BF04">
    <w:name w:val="5A471E0B99E0419DB45C5A5B5C06BF04"/>
    <w:rsid w:val="008C3A46"/>
  </w:style>
  <w:style w:type="paragraph" w:customStyle="1" w:styleId="73054759D4314009B65014433F1E4BE0">
    <w:name w:val="73054759D4314009B65014433F1E4BE0"/>
    <w:rsid w:val="008C3A46"/>
  </w:style>
  <w:style w:type="paragraph" w:customStyle="1" w:styleId="3A7F3A56C4D7404C94059DEEDFE542FC">
    <w:name w:val="3A7F3A56C4D7404C94059DEEDFE542FC"/>
    <w:rsid w:val="008C3A46"/>
  </w:style>
  <w:style w:type="paragraph" w:customStyle="1" w:styleId="56E179CF527C4EECBBD3937AD84BBDF2">
    <w:name w:val="56E179CF527C4EECBBD3937AD84BBDF2"/>
    <w:rsid w:val="008C3A46"/>
  </w:style>
  <w:style w:type="paragraph" w:customStyle="1" w:styleId="A490018EB5CD4EFE8D0F50AAACBB40E4">
    <w:name w:val="A490018EB5CD4EFE8D0F50AAACBB40E4"/>
    <w:rsid w:val="008C3A46"/>
  </w:style>
  <w:style w:type="paragraph" w:customStyle="1" w:styleId="E28612CFB2584701BA14013C5BA5CA7E">
    <w:name w:val="E28612CFB2584701BA14013C5BA5CA7E"/>
    <w:rsid w:val="008C3A46"/>
  </w:style>
  <w:style w:type="paragraph" w:customStyle="1" w:styleId="12CCAD6F6BB14B428DCB0A31A69C5121">
    <w:name w:val="12CCAD6F6BB14B428DCB0A31A69C5121"/>
    <w:rsid w:val="008C3A46"/>
  </w:style>
  <w:style w:type="paragraph" w:customStyle="1" w:styleId="AFDC84C2716C4AEDA6271ABF4BF21434">
    <w:name w:val="AFDC84C2716C4AEDA6271ABF4BF21434"/>
    <w:rsid w:val="008C3A46"/>
  </w:style>
  <w:style w:type="paragraph" w:customStyle="1" w:styleId="1E77D75A7A9141BFBCDC6807D8CCF2CF">
    <w:name w:val="1E77D75A7A9141BFBCDC6807D8CCF2CF"/>
    <w:rsid w:val="008C3A46"/>
  </w:style>
  <w:style w:type="paragraph" w:customStyle="1" w:styleId="121AF7C439C84944AE88B61BB5F4CC8F">
    <w:name w:val="121AF7C439C84944AE88B61BB5F4CC8F"/>
    <w:rsid w:val="008C3A46"/>
  </w:style>
  <w:style w:type="paragraph" w:customStyle="1" w:styleId="E3C40E19E2AE493085FBAED532D0DC0E">
    <w:name w:val="E3C40E19E2AE493085FBAED532D0DC0E"/>
    <w:rsid w:val="008C3A46"/>
  </w:style>
  <w:style w:type="paragraph" w:customStyle="1" w:styleId="55F3F305F2AC40A5B75A8D11C62403D2">
    <w:name w:val="55F3F305F2AC40A5B75A8D11C62403D2"/>
    <w:rsid w:val="008C3A46"/>
  </w:style>
  <w:style w:type="paragraph" w:customStyle="1" w:styleId="35B64FDBC7884E239F0E553414496405">
    <w:name w:val="35B64FDBC7884E239F0E553414496405"/>
    <w:rsid w:val="008C3A46"/>
  </w:style>
  <w:style w:type="paragraph" w:customStyle="1" w:styleId="6D8395E798424B6B8CECB2445DF978BE">
    <w:name w:val="6D8395E798424B6B8CECB2445DF978BE"/>
    <w:rsid w:val="008C3A46"/>
  </w:style>
  <w:style w:type="paragraph" w:customStyle="1" w:styleId="3B82E935818B483484C180C6A900DB48">
    <w:name w:val="3B82E935818B483484C180C6A900DB48"/>
    <w:rsid w:val="008C3A46"/>
  </w:style>
  <w:style w:type="paragraph" w:customStyle="1" w:styleId="654C964064EF4CFC96C95C38C2A2BBBB">
    <w:name w:val="654C964064EF4CFC96C95C38C2A2BBBB"/>
    <w:rsid w:val="008C3A46"/>
  </w:style>
  <w:style w:type="paragraph" w:customStyle="1" w:styleId="2273ECF6F1964CADB4BE44B669EE1692">
    <w:name w:val="2273ECF6F1964CADB4BE44B669EE1692"/>
    <w:rsid w:val="008C3A46"/>
  </w:style>
  <w:style w:type="paragraph" w:customStyle="1" w:styleId="4F4280B0FF35453BB4358572FC1B9718">
    <w:name w:val="4F4280B0FF35453BB4358572FC1B9718"/>
    <w:rsid w:val="008C3A46"/>
  </w:style>
  <w:style w:type="paragraph" w:customStyle="1" w:styleId="9AF7572F786C48AFBCDAED20FEF8EAE8">
    <w:name w:val="9AF7572F786C48AFBCDAED20FEF8EAE8"/>
    <w:rsid w:val="008C3A46"/>
  </w:style>
  <w:style w:type="paragraph" w:customStyle="1" w:styleId="8B164D28744A41E88B223A4EB485A3CD">
    <w:name w:val="8B164D28744A41E88B223A4EB485A3CD"/>
    <w:rsid w:val="008C3A46"/>
  </w:style>
  <w:style w:type="paragraph" w:customStyle="1" w:styleId="A0DAAFA2DD3D45B1818ECD480D8B0171">
    <w:name w:val="A0DAAFA2DD3D45B1818ECD480D8B0171"/>
    <w:rsid w:val="008C3A46"/>
  </w:style>
  <w:style w:type="paragraph" w:customStyle="1" w:styleId="9F891D5A4D3443FF9CC5ED19F782D7B8">
    <w:name w:val="9F891D5A4D3443FF9CC5ED19F782D7B8"/>
    <w:rsid w:val="008C3A46"/>
  </w:style>
  <w:style w:type="paragraph" w:customStyle="1" w:styleId="62A2867B616A4DEF99E11EE157BE048E">
    <w:name w:val="62A2867B616A4DEF99E11EE157BE048E"/>
    <w:rsid w:val="008C3A46"/>
  </w:style>
  <w:style w:type="paragraph" w:customStyle="1" w:styleId="FB7A208440AC4B22B6647A896A188161">
    <w:name w:val="FB7A208440AC4B22B6647A896A188161"/>
    <w:rsid w:val="008C3A46"/>
  </w:style>
  <w:style w:type="paragraph" w:customStyle="1" w:styleId="D42E37D3B0BC42C3A4FF254B55B116E1">
    <w:name w:val="D42E37D3B0BC42C3A4FF254B55B116E1"/>
    <w:rsid w:val="008C3A46"/>
  </w:style>
  <w:style w:type="paragraph" w:customStyle="1" w:styleId="738E7BA696104CF5BF599E5DDBEE38EE">
    <w:name w:val="738E7BA696104CF5BF599E5DDBEE38EE"/>
    <w:rsid w:val="008C3A46"/>
  </w:style>
  <w:style w:type="paragraph" w:customStyle="1" w:styleId="AC7CB893DCFD4F2889CC821E5D37BBF9">
    <w:name w:val="AC7CB893DCFD4F2889CC821E5D37BBF9"/>
    <w:rsid w:val="008C3A46"/>
  </w:style>
  <w:style w:type="paragraph" w:customStyle="1" w:styleId="2418A1D821D34C7EAE8BC289F6FF778C">
    <w:name w:val="2418A1D821D34C7EAE8BC289F6FF778C"/>
    <w:rsid w:val="008C3A46"/>
  </w:style>
  <w:style w:type="paragraph" w:customStyle="1" w:styleId="2E3F5168F50E42D3B818D773C21873EC">
    <w:name w:val="2E3F5168F50E42D3B818D773C21873EC"/>
    <w:rsid w:val="008C3A46"/>
  </w:style>
  <w:style w:type="paragraph" w:customStyle="1" w:styleId="66BDEA5D447C4CA1BE87BAEA5E2AF3D1">
    <w:name w:val="66BDEA5D447C4CA1BE87BAEA5E2AF3D1"/>
    <w:rsid w:val="008C3A46"/>
  </w:style>
  <w:style w:type="paragraph" w:customStyle="1" w:styleId="A5295A1E9FE7406C89B0B922019770FB">
    <w:name w:val="A5295A1E9FE7406C89B0B922019770FB"/>
    <w:rsid w:val="008C3A46"/>
  </w:style>
  <w:style w:type="paragraph" w:customStyle="1" w:styleId="B0CD221D941542F8B2C4460E190E1D08">
    <w:name w:val="B0CD221D941542F8B2C4460E190E1D08"/>
    <w:rsid w:val="008C3A46"/>
  </w:style>
  <w:style w:type="paragraph" w:customStyle="1" w:styleId="3D999E5093FD41FCA2BFC356B4CFF5C5">
    <w:name w:val="3D999E5093FD41FCA2BFC356B4CFF5C5"/>
    <w:rsid w:val="008C3A46"/>
  </w:style>
  <w:style w:type="paragraph" w:customStyle="1" w:styleId="975FD7F0815445F1A17071A0177E9A7D">
    <w:name w:val="975FD7F0815445F1A17071A0177E9A7D"/>
    <w:rsid w:val="008C3A46"/>
  </w:style>
  <w:style w:type="paragraph" w:customStyle="1" w:styleId="B4EEBE2D330A4A8EB259BC52309B4506">
    <w:name w:val="B4EEBE2D330A4A8EB259BC52309B4506"/>
    <w:rsid w:val="008C3A46"/>
  </w:style>
  <w:style w:type="paragraph" w:customStyle="1" w:styleId="2CAECA30024D4D29B50D54BEA5D02C01">
    <w:name w:val="2CAECA30024D4D29B50D54BEA5D02C01"/>
    <w:rsid w:val="008C3A46"/>
  </w:style>
  <w:style w:type="paragraph" w:customStyle="1" w:styleId="175C3330E6A84489AFE8461A9438DC31">
    <w:name w:val="175C3330E6A84489AFE8461A9438DC31"/>
    <w:rsid w:val="008C3A46"/>
  </w:style>
  <w:style w:type="paragraph" w:customStyle="1" w:styleId="263412943DC240D1BDF0B49D5B2E9744">
    <w:name w:val="263412943DC240D1BDF0B49D5B2E9744"/>
    <w:rsid w:val="008C3A46"/>
  </w:style>
  <w:style w:type="paragraph" w:customStyle="1" w:styleId="8195769C16AA4993B27A75C67F03C02B">
    <w:name w:val="8195769C16AA4993B27A75C67F03C02B"/>
    <w:rsid w:val="008C3A46"/>
  </w:style>
  <w:style w:type="paragraph" w:customStyle="1" w:styleId="7F2DF56B566C4824AC69920C91D007F0">
    <w:name w:val="7F2DF56B566C4824AC69920C91D007F0"/>
    <w:rsid w:val="008C3A46"/>
  </w:style>
  <w:style w:type="paragraph" w:customStyle="1" w:styleId="425FC3E194D84E41BEDCA7E855D0715B">
    <w:name w:val="425FC3E194D84E41BEDCA7E855D0715B"/>
    <w:rsid w:val="008C3A46"/>
  </w:style>
  <w:style w:type="paragraph" w:customStyle="1" w:styleId="A5758EE287A642B4B797ED916447069F">
    <w:name w:val="A5758EE287A642B4B797ED916447069F"/>
    <w:rsid w:val="008C3A46"/>
  </w:style>
  <w:style w:type="paragraph" w:customStyle="1" w:styleId="1757E36554544122B68A81E31CA15EC6">
    <w:name w:val="1757E36554544122B68A81E31CA15EC6"/>
    <w:rsid w:val="008C3A46"/>
  </w:style>
  <w:style w:type="paragraph" w:customStyle="1" w:styleId="BE4B0495299A45699224E28475B1888A">
    <w:name w:val="BE4B0495299A45699224E28475B1888A"/>
    <w:rsid w:val="008C3A46"/>
  </w:style>
  <w:style w:type="paragraph" w:customStyle="1" w:styleId="789982CDE64F4FEFA9CD65AE163C201B">
    <w:name w:val="789982CDE64F4FEFA9CD65AE163C201B"/>
    <w:rsid w:val="008C3A46"/>
  </w:style>
  <w:style w:type="paragraph" w:customStyle="1" w:styleId="D21E81DB6861450A8CD235EF7C418208">
    <w:name w:val="D21E81DB6861450A8CD235EF7C418208"/>
    <w:rsid w:val="008C3A46"/>
  </w:style>
  <w:style w:type="paragraph" w:customStyle="1" w:styleId="B207C3F3E9044CB286816EBBA457677B">
    <w:name w:val="B207C3F3E9044CB286816EBBA457677B"/>
    <w:rsid w:val="008C3A46"/>
  </w:style>
  <w:style w:type="paragraph" w:customStyle="1" w:styleId="9331BB4329C5424087F59765814A381A">
    <w:name w:val="9331BB4329C5424087F59765814A381A"/>
    <w:rsid w:val="008C3A46"/>
  </w:style>
  <w:style w:type="paragraph" w:customStyle="1" w:styleId="572ABCC8B8C14CE1A25385EADD189CAE">
    <w:name w:val="572ABCC8B8C14CE1A25385EADD189CAE"/>
    <w:rsid w:val="008C3A46"/>
  </w:style>
  <w:style w:type="paragraph" w:customStyle="1" w:styleId="AACEAB1D6B5B403EAC39A8364A46DCF0">
    <w:name w:val="AACEAB1D6B5B403EAC39A8364A46DCF0"/>
    <w:rsid w:val="008C3A46"/>
  </w:style>
  <w:style w:type="paragraph" w:customStyle="1" w:styleId="237AB3E3B1BC4310A2A04E9A68F1BE28">
    <w:name w:val="237AB3E3B1BC4310A2A04E9A68F1BE28"/>
    <w:rsid w:val="008C3A46"/>
  </w:style>
  <w:style w:type="paragraph" w:customStyle="1" w:styleId="B36B19F36C7A47CC9D1119F44C98ECD7">
    <w:name w:val="B36B19F36C7A47CC9D1119F44C98ECD7"/>
    <w:rsid w:val="008C3A46"/>
  </w:style>
  <w:style w:type="paragraph" w:customStyle="1" w:styleId="5CAD0CDBDD6A47CEB51729AD97840C6B">
    <w:name w:val="5CAD0CDBDD6A47CEB51729AD97840C6B"/>
    <w:rsid w:val="008C3A46"/>
  </w:style>
  <w:style w:type="paragraph" w:customStyle="1" w:styleId="38D0B794F46347DCBA0F08D9835E75EA">
    <w:name w:val="38D0B794F46347DCBA0F08D9835E75EA"/>
    <w:rsid w:val="008C3A46"/>
  </w:style>
  <w:style w:type="paragraph" w:customStyle="1" w:styleId="49F512A2C0214AA4A17C09C718E502F4">
    <w:name w:val="49F512A2C0214AA4A17C09C718E502F4"/>
    <w:rsid w:val="008C3A46"/>
  </w:style>
  <w:style w:type="paragraph" w:customStyle="1" w:styleId="2B37DA524C944784B8BA936113DDC8E0">
    <w:name w:val="2B37DA524C944784B8BA936113DDC8E0"/>
    <w:rsid w:val="008C3A46"/>
  </w:style>
  <w:style w:type="paragraph" w:customStyle="1" w:styleId="BEB884D3619B49018E565FDF458D7E46">
    <w:name w:val="BEB884D3619B49018E565FDF458D7E46"/>
    <w:rsid w:val="008C3A46"/>
  </w:style>
  <w:style w:type="paragraph" w:customStyle="1" w:styleId="0707EA7D6FD344168FBA5F5B798C8F7A">
    <w:name w:val="0707EA7D6FD344168FBA5F5B798C8F7A"/>
    <w:rsid w:val="008C3A46"/>
  </w:style>
  <w:style w:type="paragraph" w:customStyle="1" w:styleId="5DDAC88A1A4E497482E9BED4FC98E547">
    <w:name w:val="5DDAC88A1A4E497482E9BED4FC98E547"/>
    <w:rsid w:val="008C3A46"/>
  </w:style>
  <w:style w:type="paragraph" w:customStyle="1" w:styleId="57B97035415249528E470B3399DB802E">
    <w:name w:val="57B97035415249528E470B3399DB802E"/>
    <w:rsid w:val="008C3A46"/>
  </w:style>
  <w:style w:type="paragraph" w:customStyle="1" w:styleId="7482494CB8064FD484F52B247BD32D52">
    <w:name w:val="7482494CB8064FD484F52B247BD32D52"/>
    <w:rsid w:val="008C3A46"/>
  </w:style>
  <w:style w:type="paragraph" w:customStyle="1" w:styleId="EA079D8126224600B09DE2B6B40D9FCC">
    <w:name w:val="EA079D8126224600B09DE2B6B40D9FCC"/>
    <w:rsid w:val="008C3A46"/>
  </w:style>
  <w:style w:type="paragraph" w:customStyle="1" w:styleId="F85AB89D1D2C409CAB907438611623A3">
    <w:name w:val="F85AB89D1D2C409CAB907438611623A3"/>
    <w:rsid w:val="008C3A46"/>
  </w:style>
  <w:style w:type="paragraph" w:customStyle="1" w:styleId="F911E8DF4F4E48AD9839125465E93EBC">
    <w:name w:val="F911E8DF4F4E48AD9839125465E93EBC"/>
    <w:rsid w:val="008C3A46"/>
  </w:style>
  <w:style w:type="paragraph" w:customStyle="1" w:styleId="F68BDECEFCFA408FB0F56DA1ABC83EEC">
    <w:name w:val="F68BDECEFCFA408FB0F56DA1ABC83EEC"/>
    <w:rsid w:val="008C3A46"/>
  </w:style>
  <w:style w:type="paragraph" w:customStyle="1" w:styleId="52B23B696BD94B82872684D6DE9C1AC9">
    <w:name w:val="52B23B696BD94B82872684D6DE9C1AC9"/>
    <w:rsid w:val="008C3A46"/>
  </w:style>
  <w:style w:type="paragraph" w:customStyle="1" w:styleId="793D28E9BF1149259A2D0A95BB013723">
    <w:name w:val="793D28E9BF1149259A2D0A95BB013723"/>
    <w:rsid w:val="008C3A46"/>
  </w:style>
  <w:style w:type="paragraph" w:customStyle="1" w:styleId="2B00D50F98A8460799A69953EE6EAB14">
    <w:name w:val="2B00D50F98A8460799A69953EE6EAB14"/>
    <w:rsid w:val="008C3A46"/>
  </w:style>
  <w:style w:type="paragraph" w:customStyle="1" w:styleId="71E2D5178CBA4E3E91C27D651B48F7AE">
    <w:name w:val="71E2D5178CBA4E3E91C27D651B48F7AE"/>
    <w:rsid w:val="008C3A46"/>
  </w:style>
  <w:style w:type="paragraph" w:customStyle="1" w:styleId="6E395399C74E40D5A615ECBA009A0870">
    <w:name w:val="6E395399C74E40D5A615ECBA009A0870"/>
    <w:rsid w:val="008C3A46"/>
  </w:style>
  <w:style w:type="paragraph" w:customStyle="1" w:styleId="48317E99D9A448E9900982A67F6886F3">
    <w:name w:val="48317E99D9A448E9900982A67F6886F3"/>
    <w:rsid w:val="008C3A46"/>
  </w:style>
  <w:style w:type="paragraph" w:customStyle="1" w:styleId="DE95949BDA5044C1B72A025B5E212D1C">
    <w:name w:val="DE95949BDA5044C1B72A025B5E212D1C"/>
    <w:rsid w:val="008C3A46"/>
  </w:style>
  <w:style w:type="paragraph" w:customStyle="1" w:styleId="964D7BDCA17F4440B6EFD512C285640B">
    <w:name w:val="964D7BDCA17F4440B6EFD512C285640B"/>
    <w:rsid w:val="008C3A46"/>
  </w:style>
  <w:style w:type="paragraph" w:customStyle="1" w:styleId="9DBAB719DB564780BA93FEF46A83AC95">
    <w:name w:val="9DBAB719DB564780BA93FEF46A83AC95"/>
    <w:rsid w:val="008C3A46"/>
  </w:style>
  <w:style w:type="paragraph" w:customStyle="1" w:styleId="7F9DA3F42FDC4CBDAE9520FDBBE5B3D4">
    <w:name w:val="7F9DA3F42FDC4CBDAE9520FDBBE5B3D4"/>
    <w:rsid w:val="008C3A46"/>
  </w:style>
  <w:style w:type="paragraph" w:customStyle="1" w:styleId="D5D2642AD1D84FC7807A6B920E799794">
    <w:name w:val="D5D2642AD1D84FC7807A6B920E799794"/>
    <w:rsid w:val="008C3A46"/>
  </w:style>
  <w:style w:type="paragraph" w:customStyle="1" w:styleId="E354AF70E75E4B189FDD0FF9288EDE68">
    <w:name w:val="E354AF70E75E4B189FDD0FF9288EDE68"/>
    <w:rsid w:val="008C3A46"/>
  </w:style>
  <w:style w:type="paragraph" w:customStyle="1" w:styleId="9AEA93FED63744B7B4712001C5BA0D90">
    <w:name w:val="9AEA93FED63744B7B4712001C5BA0D90"/>
    <w:rsid w:val="008C3A46"/>
  </w:style>
  <w:style w:type="paragraph" w:customStyle="1" w:styleId="42A1C8CA54C9448D88CB10AC8C6A1CF4">
    <w:name w:val="42A1C8CA54C9448D88CB10AC8C6A1CF4"/>
    <w:rsid w:val="008C3A46"/>
  </w:style>
  <w:style w:type="paragraph" w:customStyle="1" w:styleId="35A3B54E32A341D390F083B44670A751">
    <w:name w:val="35A3B54E32A341D390F083B44670A751"/>
    <w:rsid w:val="008C3A46"/>
  </w:style>
  <w:style w:type="paragraph" w:customStyle="1" w:styleId="2ACC702D72A140218767CF4D4D4FE9EC">
    <w:name w:val="2ACC702D72A140218767CF4D4D4FE9EC"/>
    <w:rsid w:val="008C3A46"/>
  </w:style>
  <w:style w:type="paragraph" w:customStyle="1" w:styleId="EC102C388C0947D5AC8DFFF7216E03F3">
    <w:name w:val="EC102C388C0947D5AC8DFFF7216E03F3"/>
    <w:rsid w:val="008C3A46"/>
  </w:style>
  <w:style w:type="paragraph" w:customStyle="1" w:styleId="924E4C35FF27400F9676B5728ADEF835">
    <w:name w:val="924E4C35FF27400F9676B5728ADEF835"/>
    <w:rsid w:val="008C3A46"/>
  </w:style>
  <w:style w:type="paragraph" w:customStyle="1" w:styleId="FF2CF076F50C4EB8AF8989C32A3AA398">
    <w:name w:val="FF2CF076F50C4EB8AF8989C32A3AA398"/>
    <w:rsid w:val="008C3A46"/>
  </w:style>
  <w:style w:type="paragraph" w:customStyle="1" w:styleId="B124630428CC4DBC90688BA448460C43">
    <w:name w:val="B124630428CC4DBC90688BA448460C43"/>
    <w:rsid w:val="008C3A46"/>
  </w:style>
  <w:style w:type="paragraph" w:customStyle="1" w:styleId="14D4FE385B8F468AB677D7A9B456644B">
    <w:name w:val="14D4FE385B8F468AB677D7A9B456644B"/>
    <w:rsid w:val="008C3A46"/>
  </w:style>
  <w:style w:type="character" w:styleId="PlaceholderText">
    <w:name w:val="Placeholder Text"/>
    <w:basedOn w:val="DefaultParagraphFont"/>
    <w:uiPriority w:val="99"/>
    <w:semiHidden/>
    <w:rsid w:val="008C3A46"/>
    <w:rPr>
      <w:color w:val="808080"/>
    </w:rPr>
  </w:style>
  <w:style w:type="paragraph" w:customStyle="1" w:styleId="4B78E1DAF0C94C1682C2578BB53D02D4">
    <w:name w:val="4B78E1DAF0C94C1682C2578BB53D02D4"/>
    <w:rsid w:val="008C3A46"/>
  </w:style>
  <w:style w:type="paragraph" w:customStyle="1" w:styleId="909553EA219D43C18087274CA4C7FBFC">
    <w:name w:val="909553EA219D43C18087274CA4C7FBFC"/>
    <w:rsid w:val="008C3A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24163"/>
      </a:dk2>
      <a:lt2>
        <a:srgbClr val="DFE3E5"/>
      </a:lt2>
      <a:accent1>
        <a:srgbClr val="27CED7"/>
      </a:accent1>
      <a:accent2>
        <a:srgbClr val="2683C6"/>
      </a:accent2>
      <a:accent3>
        <a:srgbClr val="1CADE4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Metal">
      <a:majorFont>
        <a:latin typeface="Eurostile"/>
        <a:ea typeface=""/>
        <a:cs typeface=""/>
        <a:font script="Jpan" typeface="メイリオ"/>
      </a:majorFont>
      <a:minorFont>
        <a:latin typeface="Eurostile"/>
        <a:ea typeface=""/>
        <a:cs typeface=""/>
        <a:font script="Jpan" typeface="メイリオ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dc7352e55e77714fab0739bd1a2ce12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b47b806cf7e90fe7257fa1ff83c741b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E1B5E-2D3E-4D36-8D78-2BF2A0FB54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8CDBD3-9F38-45C0-B09F-17E9709BFC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0A582B-1EFA-4310-8D3C-77AE0C28AC5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D177A940-84CB-42D0-B4C8-614AA70DA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Wellness checklist</Template>
  <TotalTime>0</TotalTime>
  <Pages>2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2019-05-19T06:51:00Z</dcterms:created>
  <dcterms:modified xsi:type="dcterms:W3CDTF">2019-05-19T06:51:00Z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